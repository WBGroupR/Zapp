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2660"/>
        <w:gridCol w:w="6946"/>
      </w:tblGrid>
      <w:tr w:rsidR="00657A68" w14:paraId="235B5DEF" w14:textId="77777777" w:rsidTr="00657A6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6B04C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A3BB76" w14:textId="1C7570D7" w:rsidR="00E303EF" w:rsidRPr="00E303EF" w:rsidRDefault="00D531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Crown &amp; Anchor </w:t>
            </w:r>
            <w:r w:rsidR="00910156">
              <w:rPr>
                <w:color w:val="0000FF"/>
                <w:sz w:val="24"/>
                <w:szCs w:val="24"/>
              </w:rPr>
              <w:t xml:space="preserve">Automated Test </w:t>
            </w:r>
            <w:r w:rsidR="003F182A">
              <w:rPr>
                <w:color w:val="0000FF"/>
                <w:sz w:val="24"/>
                <w:szCs w:val="24"/>
              </w:rPr>
              <w:t xml:space="preserve"> - Fix </w:t>
            </w:r>
            <w:r>
              <w:rPr>
                <w:color w:val="0000FF"/>
                <w:sz w:val="24"/>
                <w:szCs w:val="24"/>
              </w:rPr>
              <w:t xml:space="preserve">Bug </w:t>
            </w:r>
            <w:r w:rsidR="00070356">
              <w:rPr>
                <w:color w:val="0000FF"/>
                <w:sz w:val="24"/>
                <w:szCs w:val="24"/>
              </w:rPr>
              <w:t>2</w:t>
            </w:r>
          </w:p>
        </w:tc>
      </w:tr>
      <w:tr w:rsidR="00657A68" w14:paraId="341F3463" w14:textId="77777777" w:rsidTr="00657A6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2F58EB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72E099" w14:textId="440FD436" w:rsidR="00A30AD6" w:rsidRPr="00E303EF" w:rsidRDefault="0091015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Automate the</w:t>
            </w:r>
            <w:r w:rsidR="008D6DFC">
              <w:rPr>
                <w:color w:val="0000FF"/>
                <w:sz w:val="24"/>
                <w:szCs w:val="24"/>
              </w:rPr>
              <w:t xml:space="preserve"> testing of errors in UAT Test 2</w:t>
            </w:r>
            <w:r w:rsidR="003F182A">
              <w:rPr>
                <w:color w:val="0000FF"/>
                <w:sz w:val="24"/>
                <w:szCs w:val="24"/>
              </w:rPr>
              <w:t xml:space="preserve"> (after fixing </w:t>
            </w:r>
            <w:r w:rsidR="00070356">
              <w:rPr>
                <w:color w:val="0000FF"/>
                <w:sz w:val="24"/>
                <w:szCs w:val="24"/>
              </w:rPr>
              <w:t>Bug 2</w:t>
            </w:r>
            <w:r>
              <w:rPr>
                <w:color w:val="0000FF"/>
                <w:sz w:val="24"/>
                <w:szCs w:val="24"/>
              </w:rPr>
              <w:t>)</w:t>
            </w:r>
          </w:p>
        </w:tc>
      </w:tr>
      <w:tr w:rsidR="00657A68" w14:paraId="389C9039" w14:textId="77777777" w:rsidTr="00657A68">
        <w:trPr>
          <w:cantSplit/>
          <w:trHeight w:val="711"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298C8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01440D" w14:textId="7928A0EA" w:rsidR="00E303EF" w:rsidRPr="00C05D0A" w:rsidRDefault="00910156" w:rsidP="0039477C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that </w:t>
            </w:r>
            <w:r w:rsidR="0039477C">
              <w:rPr>
                <w:color w:val="0000FF"/>
                <w:sz w:val="24"/>
                <w:szCs w:val="24"/>
              </w:rPr>
              <w:t>player cannot reach betting limit</w:t>
            </w:r>
          </w:p>
        </w:tc>
      </w:tr>
      <w:tr w:rsidR="00657A68" w14:paraId="1DA9B8CB" w14:textId="77777777" w:rsidTr="00657A68">
        <w:trPr>
          <w:cantSplit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55AAF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96061E" w14:textId="19F5037E" w:rsidR="00E303EF" w:rsidRDefault="00910156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Single player ‘</w:t>
            </w:r>
            <w:r w:rsidR="007475A1">
              <w:rPr>
                <w:color w:val="0000FF"/>
                <w:sz w:val="24"/>
                <w:szCs w:val="24"/>
              </w:rPr>
              <w:t>Richard</w:t>
            </w:r>
            <w:r>
              <w:rPr>
                <w:color w:val="0000FF"/>
                <w:sz w:val="24"/>
                <w:szCs w:val="24"/>
              </w:rPr>
              <w:t>’ created</w:t>
            </w:r>
          </w:p>
          <w:p w14:paraId="54A3B99A" w14:textId="28142D94" w:rsidR="00510065" w:rsidRDefault="00510065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Game limit is set = 0</w:t>
            </w:r>
          </w:p>
          <w:p w14:paraId="7B0FD13D" w14:textId="69F49922" w:rsidR="00910156" w:rsidRDefault="00910156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Each run to use a single dice value </w:t>
            </w:r>
            <w:r w:rsidR="00467EAF">
              <w:rPr>
                <w:color w:val="0000FF"/>
                <w:sz w:val="24"/>
                <w:szCs w:val="24"/>
              </w:rPr>
              <w:t xml:space="preserve">‘CROWN’ </w:t>
            </w:r>
            <w:r>
              <w:rPr>
                <w:color w:val="0000FF"/>
                <w:sz w:val="24"/>
                <w:szCs w:val="24"/>
              </w:rPr>
              <w:t>as the player’s pick</w:t>
            </w:r>
          </w:p>
          <w:p w14:paraId="168C4116" w14:textId="0C0F493D" w:rsidR="00910156" w:rsidRPr="00A11301" w:rsidRDefault="00910156" w:rsidP="00E94EDC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Game will </w:t>
            </w:r>
            <w:r w:rsidR="00FE4B88">
              <w:rPr>
                <w:color w:val="0000FF"/>
                <w:sz w:val="24"/>
                <w:szCs w:val="24"/>
              </w:rPr>
              <w:t>play 10 turns</w:t>
            </w:r>
          </w:p>
        </w:tc>
      </w:tr>
      <w:tr w:rsidR="00657A68" w14:paraId="62517696" w14:textId="77777777" w:rsidTr="00657A6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230862" w14:textId="408B431A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0559C3" w14:textId="0A22BE92" w:rsidR="00E303EF" w:rsidRPr="00A11301" w:rsidRDefault="00D531E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n/a</w:t>
            </w:r>
          </w:p>
        </w:tc>
      </w:tr>
      <w:tr w:rsidR="00657A68" w14:paraId="189EBB7A" w14:textId="77777777" w:rsidTr="00657A6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3F5625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5FF032" w14:textId="700E25B9" w:rsidR="00DF4D87" w:rsidRDefault="00467EA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An assert will determine if player’s balance </w:t>
            </w:r>
            <w:r w:rsidR="00E80148">
              <w:rPr>
                <w:b/>
                <w:bCs/>
                <w:color w:val="FF0000"/>
                <w:sz w:val="24"/>
              </w:rPr>
              <w:t>reaches the zero limit</w:t>
            </w:r>
            <w:r w:rsidR="007C3CB7">
              <w:rPr>
                <w:b/>
                <w:bCs/>
                <w:color w:val="FF0000"/>
                <w:sz w:val="24"/>
              </w:rPr>
              <w:t>.</w:t>
            </w:r>
          </w:p>
          <w:p w14:paraId="7774AA07" w14:textId="6DA884E4" w:rsidR="002C5FAB" w:rsidRDefault="002C5FA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This test also</w:t>
            </w:r>
            <w:r w:rsidR="00A53FAB">
              <w:rPr>
                <w:b/>
                <w:bCs/>
                <w:color w:val="FF0000"/>
                <w:sz w:val="24"/>
              </w:rPr>
              <w:t xml:space="preserve"> shows Bug 4, which is that each roll in the same game produces the same three dice rolls.</w:t>
            </w:r>
          </w:p>
          <w:p w14:paraId="6948602E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657A68" w14:paraId="006C6AA0" w14:textId="77777777" w:rsidTr="00657A6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8AE6FA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D4BC18" w14:textId="3FEF01C1" w:rsidR="00920A21" w:rsidRDefault="00920257" w:rsidP="00920A2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1) </w:t>
            </w:r>
            <w:r w:rsidR="00D92E1F" w:rsidRPr="00D92E1F">
              <w:rPr>
                <w:b/>
                <w:bCs/>
                <w:color w:val="FF0000"/>
                <w:sz w:val="24"/>
              </w:rPr>
              <w:t xml:space="preserve">Player keeps losing and limit reached </w:t>
            </w:r>
            <w:r w:rsidR="00D92E1F">
              <w:rPr>
                <w:b/>
                <w:bCs/>
                <w:color w:val="FF0000"/>
                <w:sz w:val="24"/>
              </w:rPr>
              <w:t>(exception error displayed</w:t>
            </w:r>
            <w:r w:rsidR="00995157">
              <w:rPr>
                <w:b/>
                <w:bCs/>
                <w:color w:val="FF0000"/>
                <w:sz w:val="24"/>
              </w:rPr>
              <w:t xml:space="preserve"> that further bet would go beyond limit</w:t>
            </w:r>
            <w:r w:rsidR="00D92E1F">
              <w:rPr>
                <w:b/>
                <w:bCs/>
                <w:color w:val="FF0000"/>
                <w:sz w:val="24"/>
              </w:rPr>
              <w:t xml:space="preserve">) </w:t>
            </w:r>
            <w:r>
              <w:rPr>
                <w:b/>
                <w:bCs/>
                <w:color w:val="FF0000"/>
                <w:sz w:val="24"/>
              </w:rPr>
              <w:t>and</w:t>
            </w:r>
            <w:r w:rsidR="00D92E1F" w:rsidRPr="00D92E1F">
              <w:rPr>
                <w:b/>
                <w:bCs/>
                <w:color w:val="FF0000"/>
                <w:sz w:val="24"/>
              </w:rPr>
              <w:t xml:space="preserve"> balance </w:t>
            </w:r>
            <w:r>
              <w:rPr>
                <w:b/>
                <w:bCs/>
                <w:color w:val="FF0000"/>
                <w:sz w:val="24"/>
              </w:rPr>
              <w:t>= 0</w:t>
            </w:r>
            <w:r w:rsidR="00D92E1F">
              <w:rPr>
                <w:b/>
                <w:bCs/>
                <w:color w:val="FF0000"/>
                <w:sz w:val="24"/>
              </w:rPr>
              <w:t>.</w:t>
            </w:r>
            <w:r>
              <w:rPr>
                <w:b/>
                <w:bCs/>
                <w:color w:val="FF0000"/>
                <w:sz w:val="24"/>
              </w:rPr>
              <w:t xml:space="preserve"> Bug is fixed</w:t>
            </w:r>
            <w:r w:rsidR="00E9491E">
              <w:rPr>
                <w:b/>
                <w:bCs/>
                <w:color w:val="FF0000"/>
                <w:sz w:val="24"/>
              </w:rPr>
              <w:t xml:space="preserve"> – see Screenshot 1.</w:t>
            </w:r>
          </w:p>
          <w:p w14:paraId="1CF3F056" w14:textId="2A5BD3CA" w:rsidR="00BD1263" w:rsidRDefault="00BD1263" w:rsidP="00920A2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2) </w:t>
            </w:r>
            <w:r w:rsidR="00026E01">
              <w:rPr>
                <w:b/>
                <w:bCs/>
                <w:color w:val="FF0000"/>
                <w:sz w:val="24"/>
              </w:rPr>
              <w:t>If player keeps winning until end of game, limit is never reached – see Screenshot 2</w:t>
            </w:r>
            <w:bookmarkStart w:id="0" w:name="_GoBack"/>
            <w:bookmarkEnd w:id="0"/>
            <w:r w:rsidR="003F031B">
              <w:rPr>
                <w:b/>
                <w:bCs/>
                <w:color w:val="FF0000"/>
                <w:sz w:val="24"/>
              </w:rPr>
              <w:t>.</w:t>
            </w:r>
          </w:p>
          <w:p w14:paraId="17CBCC61" w14:textId="3E74503B" w:rsidR="00F96AB0" w:rsidRDefault="00F96AB0" w:rsidP="00026E0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14:paraId="3262F251" w14:textId="77777777" w:rsidR="00E56FE9" w:rsidRDefault="00E56FE9" w:rsidP="00780A9A">
      <w:pPr>
        <w:pStyle w:val="bp"/>
        <w:spacing w:before="0" w:after="0"/>
      </w:pPr>
    </w:p>
    <w:p w14:paraId="18F6D2BD" w14:textId="77777777" w:rsidR="00E56FE9" w:rsidRDefault="00E56FE9" w:rsidP="00780A9A">
      <w:pPr>
        <w:pStyle w:val="bp"/>
        <w:spacing w:before="0" w:after="0"/>
      </w:pPr>
    </w:p>
    <w:p w14:paraId="366DB451" w14:textId="77777777" w:rsidR="005D360D" w:rsidRDefault="005D360D">
      <w:pPr>
        <w:rPr>
          <w:b/>
          <w:sz w:val="24"/>
        </w:rPr>
      </w:pPr>
      <w:r>
        <w:br w:type="page"/>
      </w:r>
    </w:p>
    <w:p w14:paraId="7D0B085E" w14:textId="760EF22E" w:rsidR="00E56FE9" w:rsidRPr="00657A68" w:rsidRDefault="00E56FE9" w:rsidP="00657A68">
      <w:pPr>
        <w:pStyle w:val="Heading1"/>
      </w:pPr>
      <w:r>
        <w:lastRenderedPageBreak/>
        <w:t>Screenshots for Results</w:t>
      </w:r>
      <w:r w:rsidR="00B0134B">
        <w:t xml:space="preserve"> (by number of result)</w:t>
      </w:r>
    </w:p>
    <w:p w14:paraId="5BE8594A" w14:textId="77777777" w:rsidR="00E56FE9" w:rsidRDefault="00E56FE9" w:rsidP="00E56FE9"/>
    <w:p w14:paraId="49CB6AE9" w14:textId="72265640" w:rsidR="00657A68" w:rsidRDefault="00E9491E" w:rsidP="00026E01">
      <w:pPr>
        <w:keepNext/>
      </w:pPr>
      <w:r>
        <w:t xml:space="preserve">Screenshot </w:t>
      </w:r>
      <w:r w:rsidR="00E56FE9">
        <w:t>1</w:t>
      </w:r>
      <w:r w:rsidR="00920A21">
        <w:t>:</w:t>
      </w:r>
    </w:p>
    <w:p w14:paraId="43E452EA" w14:textId="4D985C88" w:rsidR="002550F3" w:rsidRDefault="00920257" w:rsidP="00E56FE9">
      <w:r>
        <w:rPr>
          <w:noProof/>
          <w:lang w:val="en-GB" w:eastAsia="en-GB"/>
        </w:rPr>
        <w:drawing>
          <wp:inline distT="0" distB="0" distL="0" distR="0" wp14:anchorId="6922B840" wp14:editId="1F502A9C">
            <wp:extent cx="3029585" cy="5081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6 at 4.01.0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29" cy="50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C61D" w14:textId="77777777" w:rsidR="00E56FE9" w:rsidRDefault="00E56FE9" w:rsidP="00E56FE9"/>
    <w:p w14:paraId="04AAD821" w14:textId="1239EE2F" w:rsidR="00885C57" w:rsidRDefault="00026E01" w:rsidP="004842F7">
      <w:pPr>
        <w:keepNext/>
      </w:pPr>
      <w:r>
        <w:lastRenderedPageBreak/>
        <w:t>Screenshot 2:</w:t>
      </w:r>
    </w:p>
    <w:p w14:paraId="201BD6FE" w14:textId="253D05EF" w:rsidR="00E56FE9" w:rsidRDefault="00026E01" w:rsidP="00E56FE9">
      <w:r>
        <w:rPr>
          <w:noProof/>
          <w:lang w:val="en-GB" w:eastAsia="en-GB"/>
        </w:rPr>
        <w:drawing>
          <wp:inline distT="0" distB="0" distL="0" distR="0" wp14:anchorId="31195AFF" wp14:editId="3E8993F7">
            <wp:extent cx="2959677" cy="756031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06 at 4.04.5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352" cy="75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338A" w14:textId="77777777" w:rsidR="00E56FE9" w:rsidRDefault="00E56FE9" w:rsidP="00E56FE9"/>
    <w:p w14:paraId="756BB36E" w14:textId="247094A2" w:rsidR="0004651B" w:rsidRDefault="0004651B" w:rsidP="00456C85">
      <w:pPr>
        <w:pStyle w:val="bp"/>
        <w:spacing w:before="0" w:after="0"/>
      </w:pPr>
    </w:p>
    <w:sectPr w:rsidR="0004651B" w:rsidSect="00211950">
      <w:footerReference w:type="even" r:id="rId9"/>
      <w:footerReference w:type="default" r:id="rId10"/>
      <w:pgSz w:w="11901" w:h="16840" w:code="9"/>
      <w:pgMar w:top="1440" w:right="1440" w:bottom="1440" w:left="1440" w:header="720" w:footer="720" w:gutter="0"/>
      <w:pgNumType w:fmt="numberInDash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E327E" w14:textId="77777777" w:rsidR="005E1802" w:rsidRDefault="005E1802">
      <w:r>
        <w:separator/>
      </w:r>
    </w:p>
  </w:endnote>
  <w:endnote w:type="continuationSeparator" w:id="0">
    <w:p w14:paraId="56178095" w14:textId="77777777" w:rsidR="005E1802" w:rsidRDefault="005E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1E7FA" w14:textId="77777777" w:rsidR="008D2261" w:rsidRDefault="008D2261" w:rsidP="0021195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FD2FB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B1FD9" w14:textId="77777777" w:rsidR="00211950" w:rsidRDefault="00211950" w:rsidP="00211950">
    <w:pPr>
      <w:pStyle w:val="Footer"/>
      <w:framePr w:wrap="none" w:vAnchor="text" w:hAnchor="margin" w:xAlign="center" w:y="1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6E01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14A09DAA" w14:textId="52196263" w:rsidR="008D2261" w:rsidRDefault="008D2261" w:rsidP="00211950">
    <w:pPr>
      <w:pStyle w:val="Footer"/>
      <w:pBdr>
        <w:top w:val="none" w:sz="0" w:space="0" w:color="auto"/>
      </w:pBdr>
      <w:ind w:right="360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1A4FC" w14:textId="77777777" w:rsidR="005E1802" w:rsidRDefault="005E1802">
      <w:r>
        <w:separator/>
      </w:r>
    </w:p>
  </w:footnote>
  <w:footnote w:type="continuationSeparator" w:id="0">
    <w:p w14:paraId="0A9A59AF" w14:textId="77777777" w:rsidR="005E1802" w:rsidRDefault="005E1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6E01"/>
    <w:rsid w:val="000278E8"/>
    <w:rsid w:val="000310C3"/>
    <w:rsid w:val="00036ABF"/>
    <w:rsid w:val="00036BE2"/>
    <w:rsid w:val="00037A8E"/>
    <w:rsid w:val="000449EF"/>
    <w:rsid w:val="0004651B"/>
    <w:rsid w:val="00070356"/>
    <w:rsid w:val="0007269C"/>
    <w:rsid w:val="00090A99"/>
    <w:rsid w:val="00096482"/>
    <w:rsid w:val="000D5952"/>
    <w:rsid w:val="000E3C24"/>
    <w:rsid w:val="000E73FF"/>
    <w:rsid w:val="000F4382"/>
    <w:rsid w:val="00106FF9"/>
    <w:rsid w:val="0011697D"/>
    <w:rsid w:val="00127DBF"/>
    <w:rsid w:val="00142D4D"/>
    <w:rsid w:val="00154D6A"/>
    <w:rsid w:val="0015543B"/>
    <w:rsid w:val="00167573"/>
    <w:rsid w:val="00172491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46AB"/>
    <w:rsid w:val="001E62AC"/>
    <w:rsid w:val="001F01F4"/>
    <w:rsid w:val="001F6448"/>
    <w:rsid w:val="001F7C68"/>
    <w:rsid w:val="002052B0"/>
    <w:rsid w:val="00205D7F"/>
    <w:rsid w:val="00211950"/>
    <w:rsid w:val="00212269"/>
    <w:rsid w:val="00212A3D"/>
    <w:rsid w:val="00230352"/>
    <w:rsid w:val="00241212"/>
    <w:rsid w:val="00242425"/>
    <w:rsid w:val="002550F3"/>
    <w:rsid w:val="00270002"/>
    <w:rsid w:val="00291668"/>
    <w:rsid w:val="002A7E47"/>
    <w:rsid w:val="002B116E"/>
    <w:rsid w:val="002B1D33"/>
    <w:rsid w:val="002C1B7F"/>
    <w:rsid w:val="002C5FAB"/>
    <w:rsid w:val="002D07CF"/>
    <w:rsid w:val="002D1D0A"/>
    <w:rsid w:val="002D4606"/>
    <w:rsid w:val="002D7BA4"/>
    <w:rsid w:val="002E347B"/>
    <w:rsid w:val="00317678"/>
    <w:rsid w:val="00320C7D"/>
    <w:rsid w:val="00331345"/>
    <w:rsid w:val="00337E1B"/>
    <w:rsid w:val="00353537"/>
    <w:rsid w:val="00362280"/>
    <w:rsid w:val="00374830"/>
    <w:rsid w:val="00382D26"/>
    <w:rsid w:val="003910B3"/>
    <w:rsid w:val="0039477C"/>
    <w:rsid w:val="003A25C3"/>
    <w:rsid w:val="003D2ED7"/>
    <w:rsid w:val="003E438C"/>
    <w:rsid w:val="003F031B"/>
    <w:rsid w:val="003F182A"/>
    <w:rsid w:val="003F1D6E"/>
    <w:rsid w:val="00434231"/>
    <w:rsid w:val="00456C85"/>
    <w:rsid w:val="0046703C"/>
    <w:rsid w:val="00467EAF"/>
    <w:rsid w:val="004842F7"/>
    <w:rsid w:val="004A0610"/>
    <w:rsid w:val="004A279E"/>
    <w:rsid w:val="004A4B81"/>
    <w:rsid w:val="004A71EF"/>
    <w:rsid w:val="004C59A5"/>
    <w:rsid w:val="004C66BE"/>
    <w:rsid w:val="004D1C11"/>
    <w:rsid w:val="004D1F38"/>
    <w:rsid w:val="004E420D"/>
    <w:rsid w:val="004E6349"/>
    <w:rsid w:val="004F4FB4"/>
    <w:rsid w:val="004F7B53"/>
    <w:rsid w:val="004F7C17"/>
    <w:rsid w:val="00510065"/>
    <w:rsid w:val="00520EF0"/>
    <w:rsid w:val="00530883"/>
    <w:rsid w:val="00531B5A"/>
    <w:rsid w:val="00536681"/>
    <w:rsid w:val="00553DAD"/>
    <w:rsid w:val="005706E3"/>
    <w:rsid w:val="005739C7"/>
    <w:rsid w:val="00576454"/>
    <w:rsid w:val="0058239F"/>
    <w:rsid w:val="005B48A6"/>
    <w:rsid w:val="005D360D"/>
    <w:rsid w:val="005E1449"/>
    <w:rsid w:val="005E1802"/>
    <w:rsid w:val="005E2034"/>
    <w:rsid w:val="005E2ADA"/>
    <w:rsid w:val="005E3C1E"/>
    <w:rsid w:val="005F0EB8"/>
    <w:rsid w:val="00604AE4"/>
    <w:rsid w:val="00620950"/>
    <w:rsid w:val="00632307"/>
    <w:rsid w:val="00635CE7"/>
    <w:rsid w:val="0063796F"/>
    <w:rsid w:val="00657A68"/>
    <w:rsid w:val="00683635"/>
    <w:rsid w:val="006B5D41"/>
    <w:rsid w:val="006D4DE0"/>
    <w:rsid w:val="006E0BD5"/>
    <w:rsid w:val="00702D6A"/>
    <w:rsid w:val="00720507"/>
    <w:rsid w:val="007275A3"/>
    <w:rsid w:val="00741CCB"/>
    <w:rsid w:val="0074307D"/>
    <w:rsid w:val="007475A1"/>
    <w:rsid w:val="00752B41"/>
    <w:rsid w:val="00756932"/>
    <w:rsid w:val="007606FF"/>
    <w:rsid w:val="0076758C"/>
    <w:rsid w:val="00772DAC"/>
    <w:rsid w:val="00780A9A"/>
    <w:rsid w:val="007851F1"/>
    <w:rsid w:val="00796CD4"/>
    <w:rsid w:val="007C0EA0"/>
    <w:rsid w:val="007C3CB7"/>
    <w:rsid w:val="007C41CD"/>
    <w:rsid w:val="007D3CB6"/>
    <w:rsid w:val="007D644A"/>
    <w:rsid w:val="007D7134"/>
    <w:rsid w:val="007E3717"/>
    <w:rsid w:val="00800C1D"/>
    <w:rsid w:val="008201ED"/>
    <w:rsid w:val="00821B7F"/>
    <w:rsid w:val="00830BD8"/>
    <w:rsid w:val="008476B0"/>
    <w:rsid w:val="00854E58"/>
    <w:rsid w:val="00857786"/>
    <w:rsid w:val="008643BB"/>
    <w:rsid w:val="0086477E"/>
    <w:rsid w:val="008725C4"/>
    <w:rsid w:val="0087612E"/>
    <w:rsid w:val="0088419B"/>
    <w:rsid w:val="00885C57"/>
    <w:rsid w:val="00891826"/>
    <w:rsid w:val="0089205C"/>
    <w:rsid w:val="00895710"/>
    <w:rsid w:val="008A02F5"/>
    <w:rsid w:val="008D2261"/>
    <w:rsid w:val="008D6DFC"/>
    <w:rsid w:val="008E36B6"/>
    <w:rsid w:val="008E5B7B"/>
    <w:rsid w:val="008F0C91"/>
    <w:rsid w:val="008F7FB8"/>
    <w:rsid w:val="00910156"/>
    <w:rsid w:val="00913D07"/>
    <w:rsid w:val="00915018"/>
    <w:rsid w:val="00920257"/>
    <w:rsid w:val="00920A21"/>
    <w:rsid w:val="009242C0"/>
    <w:rsid w:val="0093214E"/>
    <w:rsid w:val="009322A3"/>
    <w:rsid w:val="0093488F"/>
    <w:rsid w:val="00981DE1"/>
    <w:rsid w:val="00983E57"/>
    <w:rsid w:val="00995157"/>
    <w:rsid w:val="009A43D0"/>
    <w:rsid w:val="009C06FE"/>
    <w:rsid w:val="009C4C9A"/>
    <w:rsid w:val="009D1046"/>
    <w:rsid w:val="009D39C5"/>
    <w:rsid w:val="009E2570"/>
    <w:rsid w:val="009F24C6"/>
    <w:rsid w:val="00A05C65"/>
    <w:rsid w:val="00A11301"/>
    <w:rsid w:val="00A20E34"/>
    <w:rsid w:val="00A30AD6"/>
    <w:rsid w:val="00A37650"/>
    <w:rsid w:val="00A45707"/>
    <w:rsid w:val="00A46037"/>
    <w:rsid w:val="00A53FAB"/>
    <w:rsid w:val="00A6090E"/>
    <w:rsid w:val="00A6121D"/>
    <w:rsid w:val="00A72B6A"/>
    <w:rsid w:val="00A739C2"/>
    <w:rsid w:val="00A84EBF"/>
    <w:rsid w:val="00A857E6"/>
    <w:rsid w:val="00AB1975"/>
    <w:rsid w:val="00AB1A12"/>
    <w:rsid w:val="00AC35E1"/>
    <w:rsid w:val="00AD452D"/>
    <w:rsid w:val="00AE6A59"/>
    <w:rsid w:val="00B0134B"/>
    <w:rsid w:val="00B12289"/>
    <w:rsid w:val="00B137E9"/>
    <w:rsid w:val="00B270AE"/>
    <w:rsid w:val="00B27589"/>
    <w:rsid w:val="00B27817"/>
    <w:rsid w:val="00B3013D"/>
    <w:rsid w:val="00B3144A"/>
    <w:rsid w:val="00B37B8D"/>
    <w:rsid w:val="00B42DCB"/>
    <w:rsid w:val="00B5620B"/>
    <w:rsid w:val="00B71A35"/>
    <w:rsid w:val="00B734AF"/>
    <w:rsid w:val="00B954F1"/>
    <w:rsid w:val="00BA0B09"/>
    <w:rsid w:val="00BA717F"/>
    <w:rsid w:val="00BC7000"/>
    <w:rsid w:val="00BD1263"/>
    <w:rsid w:val="00BE784F"/>
    <w:rsid w:val="00BF051C"/>
    <w:rsid w:val="00C05D0A"/>
    <w:rsid w:val="00C070A0"/>
    <w:rsid w:val="00C07137"/>
    <w:rsid w:val="00C074E2"/>
    <w:rsid w:val="00C229AB"/>
    <w:rsid w:val="00C2793E"/>
    <w:rsid w:val="00C32112"/>
    <w:rsid w:val="00C34B6E"/>
    <w:rsid w:val="00C4752B"/>
    <w:rsid w:val="00C67E20"/>
    <w:rsid w:val="00C76A93"/>
    <w:rsid w:val="00C87E36"/>
    <w:rsid w:val="00C94212"/>
    <w:rsid w:val="00CB0EB9"/>
    <w:rsid w:val="00CC47D2"/>
    <w:rsid w:val="00CC74EE"/>
    <w:rsid w:val="00CD6734"/>
    <w:rsid w:val="00D010AF"/>
    <w:rsid w:val="00D24817"/>
    <w:rsid w:val="00D3776E"/>
    <w:rsid w:val="00D478B9"/>
    <w:rsid w:val="00D531E0"/>
    <w:rsid w:val="00D63FFC"/>
    <w:rsid w:val="00D664F5"/>
    <w:rsid w:val="00D71228"/>
    <w:rsid w:val="00D74923"/>
    <w:rsid w:val="00D92E1F"/>
    <w:rsid w:val="00D94615"/>
    <w:rsid w:val="00DA4ABE"/>
    <w:rsid w:val="00DA4AC5"/>
    <w:rsid w:val="00DA503D"/>
    <w:rsid w:val="00DB3DA8"/>
    <w:rsid w:val="00DB5CF6"/>
    <w:rsid w:val="00DB76C3"/>
    <w:rsid w:val="00DD4154"/>
    <w:rsid w:val="00DE2D31"/>
    <w:rsid w:val="00DE370B"/>
    <w:rsid w:val="00DE525A"/>
    <w:rsid w:val="00DF0C4B"/>
    <w:rsid w:val="00DF0CB1"/>
    <w:rsid w:val="00DF1585"/>
    <w:rsid w:val="00DF4D87"/>
    <w:rsid w:val="00E11BB0"/>
    <w:rsid w:val="00E303EF"/>
    <w:rsid w:val="00E334AF"/>
    <w:rsid w:val="00E34904"/>
    <w:rsid w:val="00E3603E"/>
    <w:rsid w:val="00E43094"/>
    <w:rsid w:val="00E430D5"/>
    <w:rsid w:val="00E5553C"/>
    <w:rsid w:val="00E56FE9"/>
    <w:rsid w:val="00E70BB1"/>
    <w:rsid w:val="00E769D2"/>
    <w:rsid w:val="00E80148"/>
    <w:rsid w:val="00E871F6"/>
    <w:rsid w:val="00E9165F"/>
    <w:rsid w:val="00E9491E"/>
    <w:rsid w:val="00E94EDC"/>
    <w:rsid w:val="00E965BA"/>
    <w:rsid w:val="00E97890"/>
    <w:rsid w:val="00EA0747"/>
    <w:rsid w:val="00EA3832"/>
    <w:rsid w:val="00EB04C1"/>
    <w:rsid w:val="00EB45AC"/>
    <w:rsid w:val="00ED1B99"/>
    <w:rsid w:val="00EE05CC"/>
    <w:rsid w:val="00EF013A"/>
    <w:rsid w:val="00EF0DE2"/>
    <w:rsid w:val="00EF2C19"/>
    <w:rsid w:val="00F01165"/>
    <w:rsid w:val="00F30EEB"/>
    <w:rsid w:val="00F379CF"/>
    <w:rsid w:val="00F45076"/>
    <w:rsid w:val="00F559AF"/>
    <w:rsid w:val="00F909B2"/>
    <w:rsid w:val="00F96AB0"/>
    <w:rsid w:val="00FC1914"/>
    <w:rsid w:val="00FC58BC"/>
    <w:rsid w:val="00FE4B88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5B25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56FE9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56FE9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27</TotalTime>
  <Pages>3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Wayne Barlow</cp:lastModifiedBy>
  <cp:revision>19</cp:revision>
  <cp:lastPrinted>2003-10-05T22:49:00Z</cp:lastPrinted>
  <dcterms:created xsi:type="dcterms:W3CDTF">2017-10-03T00:08:00Z</dcterms:created>
  <dcterms:modified xsi:type="dcterms:W3CDTF">2017-10-06T05:07:00Z</dcterms:modified>
</cp:coreProperties>
</file>