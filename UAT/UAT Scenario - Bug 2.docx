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 w14:paraId="235B5DEF" w14:textId="77777777" w:rsidTr="00DB5729">
        <w:trPr>
          <w:cantSplit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36B04CC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BA3BB76" w14:textId="51409E58" w:rsidR="00E303EF" w:rsidRPr="00E303EF" w:rsidRDefault="00D531E0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Crown &amp; Anchor Bug </w:t>
            </w:r>
            <w:r w:rsidR="00721833">
              <w:rPr>
                <w:color w:val="0000FF"/>
                <w:sz w:val="24"/>
                <w:szCs w:val="24"/>
              </w:rPr>
              <w:t>2</w:t>
            </w:r>
          </w:p>
        </w:tc>
      </w:tr>
      <w:tr w:rsidR="00A30AD6" w14:paraId="341F3463" w14:textId="77777777" w:rsidTr="00DB5729">
        <w:trPr>
          <w:cantSplit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32F58EB" w14:textId="77777777"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A72E099" w14:textId="33CC24B3" w:rsidR="00A30AD6" w:rsidRPr="00E303EF" w:rsidRDefault="00721833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Player cannot reach betting limit</w:t>
            </w:r>
          </w:p>
        </w:tc>
      </w:tr>
      <w:tr w:rsidR="00E303EF" w14:paraId="389C9039" w14:textId="77777777" w:rsidTr="00DB5729">
        <w:trPr>
          <w:cantSplit/>
          <w:trHeight w:val="711"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C298C8A" w14:textId="77777777"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101440D" w14:textId="1835AAC2" w:rsidR="00E303EF" w:rsidRPr="00C05D0A" w:rsidRDefault="00D531E0" w:rsidP="00721833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Run the game and observe if player’s balance </w:t>
            </w:r>
            <w:r w:rsidR="00721833">
              <w:rPr>
                <w:color w:val="0000FF"/>
                <w:sz w:val="24"/>
                <w:szCs w:val="24"/>
              </w:rPr>
              <w:t>remains at 5 dollars by game end with limit set to 0</w:t>
            </w:r>
          </w:p>
        </w:tc>
      </w:tr>
      <w:tr w:rsidR="00E303EF" w14:paraId="1DA9B8CB" w14:textId="77777777" w:rsidTr="00DB5729">
        <w:trPr>
          <w:cantSplit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955AAF4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68C4116" w14:textId="6AF83A38" w:rsidR="00E303EF" w:rsidRPr="00A11301" w:rsidRDefault="00D531E0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Single run of </w:t>
            </w:r>
            <w:proofErr w:type="gramStart"/>
            <w:r>
              <w:rPr>
                <w:color w:val="0000FF"/>
                <w:sz w:val="24"/>
                <w:szCs w:val="24"/>
              </w:rPr>
              <w:t>main</w:t>
            </w:r>
            <w:r w:rsidR="00DE2D31">
              <w:rPr>
                <w:color w:val="0000FF"/>
                <w:sz w:val="24"/>
                <w:szCs w:val="24"/>
              </w:rPr>
              <w:t>(</w:t>
            </w:r>
            <w:proofErr w:type="gramEnd"/>
            <w:r w:rsidR="00DE2D31">
              <w:rPr>
                <w:color w:val="0000FF"/>
                <w:sz w:val="24"/>
                <w:szCs w:val="24"/>
              </w:rPr>
              <w:t>)</w:t>
            </w:r>
            <w:r>
              <w:rPr>
                <w:color w:val="0000FF"/>
                <w:sz w:val="24"/>
                <w:szCs w:val="24"/>
              </w:rPr>
              <w:t xml:space="preserve"> method to produce 100 games</w:t>
            </w:r>
          </w:p>
        </w:tc>
      </w:tr>
      <w:tr w:rsidR="00E303EF" w14:paraId="62517696" w14:textId="77777777" w:rsidTr="00DB5729">
        <w:trPr>
          <w:cantSplit/>
          <w:trHeight w:val="473"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3230862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20559C3" w14:textId="0A22BE92" w:rsidR="00E303EF" w:rsidRPr="00A11301" w:rsidRDefault="00D531E0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n/a</w:t>
            </w:r>
          </w:p>
        </w:tc>
      </w:tr>
      <w:tr w:rsidR="00E303EF" w14:paraId="189EBB7A" w14:textId="77777777" w:rsidTr="00DB5729">
        <w:trPr>
          <w:cantSplit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A3F5625" w14:textId="77777777"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AD8BABC" w14:textId="1986865D" w:rsidR="00E303EF" w:rsidRDefault="007E3717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Given the large number of turns in a single run (100 games x up</w:t>
            </w:r>
            <w:r w:rsidR="00DD4154">
              <w:rPr>
                <w:b/>
                <w:bCs/>
                <w:color w:val="FF0000"/>
                <w:sz w:val="24"/>
              </w:rPr>
              <w:t xml:space="preserve"> to 100 turns), only the first 1</w:t>
            </w:r>
            <w:r>
              <w:rPr>
                <w:b/>
                <w:bCs/>
                <w:color w:val="FF0000"/>
                <w:sz w:val="24"/>
              </w:rPr>
              <w:t>0 positive results will be observed and recorded.</w:t>
            </w:r>
          </w:p>
          <w:p w14:paraId="67A1C9AD" w14:textId="77777777" w:rsidR="00DE2D31" w:rsidRDefault="00DE2D31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44C2F353" w14:textId="05FD8C33" w:rsidR="00DE2D31" w:rsidRDefault="00DE2D31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 xml:space="preserve">No test data are available to use as the </w:t>
            </w:r>
            <w:proofErr w:type="gramStart"/>
            <w:r>
              <w:rPr>
                <w:b/>
                <w:bCs/>
                <w:color w:val="FF0000"/>
                <w:sz w:val="24"/>
              </w:rPr>
              <w:t>main(</w:t>
            </w:r>
            <w:proofErr w:type="gramEnd"/>
            <w:r>
              <w:rPr>
                <w:b/>
                <w:bCs/>
                <w:color w:val="FF0000"/>
                <w:sz w:val="24"/>
              </w:rPr>
              <w:t>) method hard-codes the input data.</w:t>
            </w:r>
          </w:p>
          <w:p w14:paraId="07808A5A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6948602E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14:paraId="006C6AA0" w14:textId="77777777" w:rsidTr="00DB5729">
        <w:trPr>
          <w:cantSplit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C8AE6FA" w14:textId="77777777"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7CBCC61" w14:textId="77777777"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 w14:paraId="0A8AB60F" w14:textId="77777777" w:rsidTr="00DB57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A43373E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5FAB2B6D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263E45CE" w14:textId="77777777" w:rsidR="00DF1585" w:rsidRDefault="00DF1585">
            <w:pPr>
              <w:pStyle w:val="bp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  <w:p w14:paraId="44ADDB19" w14:textId="3E08C987" w:rsidR="00256FAC" w:rsidRPr="00256FAC" w:rsidRDefault="00256FAC">
            <w:pPr>
              <w:pStyle w:val="bp"/>
              <w:jc w:val="center"/>
              <w:rPr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ACTUAL TEST RESULTS</w:t>
            </w:r>
          </w:p>
        </w:tc>
        <w:tc>
          <w:tcPr>
            <w:tcW w:w="714" w:type="dxa"/>
            <w:shd w:val="clear" w:color="auto" w:fill="C0C0C0"/>
          </w:tcPr>
          <w:p w14:paraId="5CBB3A80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15C03A56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 w14:paraId="38789DB5" w14:textId="77777777" w:rsidTr="00DB57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06771580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21807DE2" w14:textId="72003F4F" w:rsidR="00DF1585" w:rsidRPr="00854E58" w:rsidRDefault="00721833" w:rsidP="00721833">
            <w:pPr>
              <w:pStyle w:val="proc"/>
              <w:numPr>
                <w:ilvl w:val="0"/>
                <w:numId w:val="0"/>
              </w:numPr>
              <w:ind w:left="8" w:hanging="8"/>
              <w:rPr>
                <w:sz w:val="24"/>
              </w:rPr>
            </w:pPr>
            <w:r>
              <w:rPr>
                <w:sz w:val="24"/>
              </w:rPr>
              <w:t>Observe if the player has 5 dollars remaining at end of game (continue until 10 observations confirm this)</w:t>
            </w:r>
          </w:p>
        </w:tc>
        <w:tc>
          <w:tcPr>
            <w:tcW w:w="5596" w:type="dxa"/>
          </w:tcPr>
          <w:p w14:paraId="6A99C748" w14:textId="77777777" w:rsidR="00DF1585" w:rsidRDefault="00030D14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Player has 5 dollars remaining in balance at end of game</w:t>
            </w:r>
          </w:p>
          <w:p w14:paraId="596A0B49" w14:textId="2DA3BCA8" w:rsidR="00030D14" w:rsidRPr="00724E7F" w:rsidRDefault="00022A41" w:rsidP="0093488F">
            <w:pPr>
              <w:pStyle w:val="bp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Actual results confirm the hypothesis</w:t>
            </w:r>
          </w:p>
        </w:tc>
        <w:tc>
          <w:tcPr>
            <w:tcW w:w="714" w:type="dxa"/>
          </w:tcPr>
          <w:p w14:paraId="543FD499" w14:textId="55D3D29D" w:rsidR="00DF1585" w:rsidRDefault="00022A41" w:rsidP="0093488F">
            <w:pPr>
              <w:pStyle w:val="RowHeadings"/>
              <w:spacing w:before="80" w:after="80"/>
              <w:jc w:val="center"/>
            </w:pPr>
            <w:r w:rsidRPr="008F7FB8">
              <w:rPr>
                <w:sz w:val="32"/>
              </w:rPr>
              <w:sym w:font="Zapf Dingbats" w:char="F034"/>
            </w:r>
          </w:p>
        </w:tc>
        <w:tc>
          <w:tcPr>
            <w:tcW w:w="714" w:type="dxa"/>
          </w:tcPr>
          <w:p w14:paraId="2FCBCCB2" w14:textId="77777777" w:rsidR="00DF1585" w:rsidRDefault="00DF1585">
            <w:pPr>
              <w:pStyle w:val="RowHeadings"/>
              <w:spacing w:before="80" w:after="80"/>
            </w:pPr>
          </w:p>
        </w:tc>
      </w:tr>
      <w:tr w:rsidR="00DF1585" w14:paraId="2778ACF6" w14:textId="77777777" w:rsidTr="00DB57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064708D1" w14:textId="287EF65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6E29E827" w14:textId="519FC7D7" w:rsidR="00DF1585" w:rsidRDefault="004C66BE" w:rsidP="00721833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Observe if </w:t>
            </w:r>
            <w:r w:rsidR="00721833">
              <w:rPr>
                <w:sz w:val="24"/>
              </w:rPr>
              <w:t>the player has 0 dollars remaining at end of game (continue until 10 observations confirm this)</w:t>
            </w:r>
          </w:p>
        </w:tc>
        <w:tc>
          <w:tcPr>
            <w:tcW w:w="5596" w:type="dxa"/>
          </w:tcPr>
          <w:p w14:paraId="72A65546" w14:textId="77777777" w:rsidR="00DF1585" w:rsidRDefault="00BC5D3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Player never has zero dollars remaining in balance at end of game</w:t>
            </w:r>
          </w:p>
          <w:p w14:paraId="58BC2324" w14:textId="1719E488" w:rsidR="00074BEC" w:rsidRPr="00074BEC" w:rsidRDefault="00074BEC" w:rsidP="0093488F">
            <w:pPr>
              <w:pStyle w:val="bp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Actual results confirm the hypothesis</w:t>
            </w:r>
          </w:p>
        </w:tc>
        <w:tc>
          <w:tcPr>
            <w:tcW w:w="714" w:type="dxa"/>
          </w:tcPr>
          <w:p w14:paraId="449D0966" w14:textId="2F4BF647" w:rsidR="00DF1585" w:rsidRDefault="00BC5D3C" w:rsidP="0093488F">
            <w:pPr>
              <w:pStyle w:val="RowHeadings"/>
              <w:spacing w:before="80" w:after="80"/>
              <w:jc w:val="center"/>
            </w:pPr>
            <w:r w:rsidRPr="008F7FB8">
              <w:rPr>
                <w:sz w:val="32"/>
              </w:rPr>
              <w:sym w:font="Zapf Dingbats" w:char="F034"/>
            </w:r>
          </w:p>
        </w:tc>
        <w:tc>
          <w:tcPr>
            <w:tcW w:w="714" w:type="dxa"/>
          </w:tcPr>
          <w:p w14:paraId="577E686B" w14:textId="77777777" w:rsidR="00DF1585" w:rsidRDefault="00DF1585">
            <w:pPr>
              <w:pStyle w:val="RowHeadings"/>
              <w:spacing w:before="80" w:after="80"/>
            </w:pPr>
          </w:p>
        </w:tc>
      </w:tr>
      <w:tr w:rsidR="00DF1585" w14:paraId="364EF899" w14:textId="77777777" w:rsidTr="00DB57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5B9015E8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41A55C7E" w14:textId="50CEF1FC" w:rsidR="00DF1585" w:rsidRDefault="00721833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Observe if player has an amount greater than 5 dollars remaining at end of game (continue until 10 observations confirm this)</w:t>
            </w:r>
          </w:p>
        </w:tc>
        <w:tc>
          <w:tcPr>
            <w:tcW w:w="5596" w:type="dxa"/>
          </w:tcPr>
          <w:p w14:paraId="01B1CD0B" w14:textId="77777777" w:rsidR="00DF1585" w:rsidRDefault="0011494C" w:rsidP="0011494C">
            <w:pPr>
              <w:pStyle w:val="bp"/>
              <w:rPr>
                <w:sz w:val="24"/>
              </w:rPr>
            </w:pPr>
            <w:r>
              <w:rPr>
                <w:sz w:val="24"/>
              </w:rPr>
              <w:t>Player never has an amount greater than 5 dollars remaining at end of game (however this is not confirming for games that end before limit is reached)</w:t>
            </w:r>
          </w:p>
          <w:p w14:paraId="7FDA273C" w14:textId="083FE6FC" w:rsidR="0011494C" w:rsidRPr="0011494C" w:rsidRDefault="007D470D" w:rsidP="0011494C">
            <w:pPr>
              <w:pStyle w:val="bp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 xml:space="preserve">Actual results </w:t>
            </w:r>
            <w:proofErr w:type="spellStart"/>
            <w:r>
              <w:rPr>
                <w:color w:val="FF0000"/>
                <w:sz w:val="24"/>
              </w:rPr>
              <w:t>cofirm</w:t>
            </w:r>
            <w:proofErr w:type="spellEnd"/>
            <w:r>
              <w:rPr>
                <w:color w:val="FF0000"/>
                <w:sz w:val="24"/>
              </w:rPr>
              <w:t xml:space="preserve"> the hypothesis (for games that do not end until limit is reached)</w:t>
            </w:r>
          </w:p>
        </w:tc>
        <w:tc>
          <w:tcPr>
            <w:tcW w:w="714" w:type="dxa"/>
          </w:tcPr>
          <w:p w14:paraId="6F20245A" w14:textId="7CC40501" w:rsidR="00DF1585" w:rsidRDefault="007D470D" w:rsidP="0093488F">
            <w:pPr>
              <w:pStyle w:val="RowHeadings"/>
              <w:spacing w:before="80" w:after="80"/>
              <w:jc w:val="center"/>
            </w:pPr>
            <w:r w:rsidRPr="008F7FB8">
              <w:rPr>
                <w:sz w:val="32"/>
              </w:rPr>
              <w:sym w:font="Zapf Dingbats" w:char="F034"/>
            </w:r>
          </w:p>
        </w:tc>
        <w:tc>
          <w:tcPr>
            <w:tcW w:w="714" w:type="dxa"/>
          </w:tcPr>
          <w:p w14:paraId="3F1F7EC4" w14:textId="77777777" w:rsidR="00DF1585" w:rsidRDefault="00DF1585" w:rsidP="00E965BA">
            <w:pPr>
              <w:pStyle w:val="RowHeadings"/>
              <w:spacing w:before="80" w:after="80"/>
            </w:pPr>
          </w:p>
        </w:tc>
      </w:tr>
    </w:tbl>
    <w:p w14:paraId="0EA3E5CB" w14:textId="1D13CECE" w:rsidR="00A30AD6" w:rsidRDefault="00A30AD6" w:rsidP="00374830">
      <w:pPr>
        <w:pStyle w:val="bp"/>
        <w:spacing w:before="0" w:after="0"/>
      </w:pPr>
    </w:p>
    <w:p w14:paraId="3B66DD61" w14:textId="77777777"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14:paraId="744799F1" w14:textId="77777777" w:rsidR="00780A9A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14:paraId="1481530A" w14:textId="77777777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9E9AC3B" w14:textId="77777777" w:rsidR="00780A9A" w:rsidRPr="003F7E88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780A9A" w:rsidRPr="003F7E88" w14:paraId="0072AF8D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05B66FF" w14:textId="77777777" w:rsidR="00780A9A" w:rsidRPr="004E420D" w:rsidRDefault="00780A9A" w:rsidP="004F4FB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D8B1F9A" w14:textId="77777777"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D481E0E" w14:textId="77777777"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2B5C106" w14:textId="77777777"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1BAD706" w14:textId="77777777"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7D7E4D7" w14:textId="77777777"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7A6A2F" w14:paraId="2AFF098B" w14:textId="77777777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4AC5647A" w14:textId="57B91F37" w:rsidR="007A6A2F" w:rsidRPr="004E420D" w:rsidRDefault="007A6A2F" w:rsidP="004F4FB4">
            <w:pPr>
              <w:pStyle w:val="bp"/>
              <w:spacing w:before="0" w:after="0"/>
              <w:rPr>
                <w:color w:val="0000FF"/>
              </w:rPr>
            </w:pPr>
            <w:bookmarkStart w:id="0" w:name="_GoBack" w:colFirst="0" w:colLast="1"/>
            <w:r>
              <w:rPr>
                <w:color w:val="0000FF"/>
              </w:rPr>
              <w:t>Player Name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14:paraId="11AC7544" w14:textId="4178F095" w:rsidR="007A6A2F" w:rsidRPr="004E420D" w:rsidRDefault="007A6A2F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“Fred” (set by default)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201B6196" w14:textId="77777777" w:rsidR="007A6A2F" w:rsidRDefault="007A6A2F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557B6D97" w14:textId="77777777" w:rsidR="007A6A2F" w:rsidRDefault="007A6A2F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7B28193C" w14:textId="77777777" w:rsidR="007A6A2F" w:rsidRDefault="007A6A2F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4C5D1BC4" w14:textId="77777777" w:rsidR="007A6A2F" w:rsidRDefault="007A6A2F" w:rsidP="004F4FB4">
            <w:pPr>
              <w:pStyle w:val="bp"/>
              <w:spacing w:before="0" w:after="0"/>
            </w:pPr>
          </w:p>
        </w:tc>
      </w:tr>
      <w:tr w:rsidR="007A6A2F" w14:paraId="3A10BDC5" w14:textId="77777777">
        <w:tc>
          <w:tcPr>
            <w:tcW w:w="2448" w:type="dxa"/>
            <w:shd w:val="clear" w:color="auto" w:fill="E0E0E0"/>
          </w:tcPr>
          <w:p w14:paraId="151DDD16" w14:textId="6E256349" w:rsidR="007A6A2F" w:rsidRPr="004E420D" w:rsidRDefault="007A6A2F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Games played</w:t>
            </w:r>
          </w:p>
        </w:tc>
        <w:tc>
          <w:tcPr>
            <w:tcW w:w="1944" w:type="dxa"/>
          </w:tcPr>
          <w:p w14:paraId="35B74253" w14:textId="6F20E1AA" w:rsidR="007A6A2F" w:rsidRPr="00F909B2" w:rsidRDefault="007A6A2F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100 (set by default)</w:t>
            </w:r>
          </w:p>
        </w:tc>
        <w:tc>
          <w:tcPr>
            <w:tcW w:w="2196" w:type="dxa"/>
          </w:tcPr>
          <w:p w14:paraId="52783FDF" w14:textId="77777777" w:rsidR="007A6A2F" w:rsidRDefault="007A6A2F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14:paraId="6A37200E" w14:textId="77777777" w:rsidR="007A6A2F" w:rsidRDefault="007A6A2F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14:paraId="5FD5B551" w14:textId="77777777" w:rsidR="007A6A2F" w:rsidRDefault="007A6A2F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14:paraId="2499C469" w14:textId="77777777" w:rsidR="007A6A2F" w:rsidRDefault="007A6A2F" w:rsidP="004F4FB4">
            <w:pPr>
              <w:pStyle w:val="bp"/>
              <w:spacing w:before="0" w:after="0"/>
            </w:pPr>
          </w:p>
        </w:tc>
      </w:tr>
      <w:tr w:rsidR="007A6A2F" w14:paraId="5AAD487B" w14:textId="77777777">
        <w:tc>
          <w:tcPr>
            <w:tcW w:w="2448" w:type="dxa"/>
            <w:shd w:val="clear" w:color="auto" w:fill="E0E0E0"/>
          </w:tcPr>
          <w:p w14:paraId="2F4D0F4D" w14:textId="110FCF92" w:rsidR="007A6A2F" w:rsidRPr="004E420D" w:rsidRDefault="007A6A2F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Turns played</w:t>
            </w:r>
          </w:p>
        </w:tc>
        <w:tc>
          <w:tcPr>
            <w:tcW w:w="1944" w:type="dxa"/>
          </w:tcPr>
          <w:p w14:paraId="3A50C38E" w14:textId="1EBED845" w:rsidR="007A6A2F" w:rsidRPr="00F909B2" w:rsidRDefault="007A6A2F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Until balance is 0 (set by default)</w:t>
            </w:r>
          </w:p>
        </w:tc>
        <w:tc>
          <w:tcPr>
            <w:tcW w:w="2196" w:type="dxa"/>
          </w:tcPr>
          <w:p w14:paraId="476AFC79" w14:textId="77777777" w:rsidR="007A6A2F" w:rsidRDefault="007A6A2F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14:paraId="6E647849" w14:textId="77777777" w:rsidR="007A6A2F" w:rsidRDefault="007A6A2F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14:paraId="1F67698E" w14:textId="77777777" w:rsidR="007A6A2F" w:rsidRDefault="007A6A2F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14:paraId="5D4928C0" w14:textId="77777777" w:rsidR="007A6A2F" w:rsidRDefault="007A6A2F" w:rsidP="004F4FB4">
            <w:pPr>
              <w:pStyle w:val="bp"/>
              <w:spacing w:before="0" w:after="0"/>
            </w:pPr>
          </w:p>
        </w:tc>
      </w:tr>
      <w:bookmarkEnd w:id="0"/>
    </w:tbl>
    <w:p w14:paraId="44C284C1" w14:textId="77777777" w:rsidR="00780A9A" w:rsidRDefault="00780A9A" w:rsidP="00780A9A">
      <w:pPr>
        <w:pStyle w:val="bp"/>
        <w:spacing w:before="0" w:after="0"/>
      </w:pPr>
    </w:p>
    <w:p w14:paraId="756BB36E" w14:textId="77777777"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02FFAB" w14:textId="77777777" w:rsidR="006C4034" w:rsidRDefault="006C4034">
      <w:r>
        <w:separator/>
      </w:r>
    </w:p>
  </w:endnote>
  <w:endnote w:type="continuationSeparator" w:id="0">
    <w:p w14:paraId="7E3B2384" w14:textId="77777777" w:rsidR="006C4034" w:rsidRDefault="006C4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neva">
    <w:panose1 w:val="020B0503030404040204"/>
    <w:charset w:val="00"/>
    <w:family w:val="auto"/>
    <w:pitch w:val="variable"/>
    <w:sig w:usb0="E00002FF" w:usb1="5200205F" w:usb2="00A0C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11E7FA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FD2FBF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0F64F4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A6A2F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A6A2F">
      <w:rPr>
        <w:rStyle w:val="PageNumber"/>
        <w:noProof/>
      </w:rPr>
      <w:t>3</w:t>
    </w:r>
    <w:r>
      <w:rPr>
        <w:rStyle w:val="PageNumber"/>
      </w:rPr>
      <w:fldChar w:fldCharType="end"/>
    </w:r>
  </w:p>
  <w:p w14:paraId="14A09DAA" w14:textId="77777777"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15832B" w14:textId="77777777" w:rsidR="006C4034" w:rsidRDefault="006C4034">
      <w:r>
        <w:separator/>
      </w:r>
    </w:p>
  </w:footnote>
  <w:footnote w:type="continuationSeparator" w:id="0">
    <w:p w14:paraId="63F416F9" w14:textId="77777777" w:rsidR="006C4034" w:rsidRDefault="006C40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 w14:paraId="5A12D0DB" w14:textId="77777777">
      <w:tc>
        <w:tcPr>
          <w:tcW w:w="6379" w:type="dxa"/>
        </w:tcPr>
        <w:p w14:paraId="4C409A45" w14:textId="77777777"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14:paraId="656B2261" w14:textId="77777777"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14:paraId="6A714285" w14:textId="77777777">
      <w:tc>
        <w:tcPr>
          <w:tcW w:w="6379" w:type="dxa"/>
        </w:tcPr>
        <w:p w14:paraId="1EE357CC" w14:textId="77777777" w:rsidR="00A37650" w:rsidRDefault="00A37650" w:rsidP="00B71A35">
          <w:r>
            <w:t>&lt;Test Name&gt;</w:t>
          </w:r>
        </w:p>
      </w:tc>
      <w:tc>
        <w:tcPr>
          <w:tcW w:w="3179" w:type="dxa"/>
        </w:tcPr>
        <w:p w14:paraId="12ABF8B7" w14:textId="77777777" w:rsidR="00A37650" w:rsidRDefault="00A37650" w:rsidP="00B71A35">
          <w:r>
            <w:t xml:space="preserve">  Date:  &lt;</w:t>
          </w:r>
          <w:proofErr w:type="spellStart"/>
          <w:r>
            <w:t>dd</w:t>
          </w:r>
          <w:proofErr w:type="spellEnd"/>
          <w:r>
            <w:t>/mmm/</w:t>
          </w:r>
          <w:proofErr w:type="spellStart"/>
          <w:r>
            <w:t>yy</w:t>
          </w:r>
          <w:proofErr w:type="spellEnd"/>
          <w:r>
            <w:t>&gt;</w:t>
          </w:r>
        </w:p>
      </w:tc>
    </w:tr>
  </w:tbl>
  <w:p w14:paraId="1611D172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CB"/>
    <w:rsid w:val="00022A41"/>
    <w:rsid w:val="00024113"/>
    <w:rsid w:val="000278E8"/>
    <w:rsid w:val="00030D14"/>
    <w:rsid w:val="00036ABF"/>
    <w:rsid w:val="00037A8E"/>
    <w:rsid w:val="0004154F"/>
    <w:rsid w:val="000449EF"/>
    <w:rsid w:val="0004651B"/>
    <w:rsid w:val="00074BEC"/>
    <w:rsid w:val="00090A99"/>
    <w:rsid w:val="00096482"/>
    <w:rsid w:val="000D5952"/>
    <w:rsid w:val="000E3C24"/>
    <w:rsid w:val="000F4382"/>
    <w:rsid w:val="0011494C"/>
    <w:rsid w:val="00127DBF"/>
    <w:rsid w:val="00154D6A"/>
    <w:rsid w:val="0015543B"/>
    <w:rsid w:val="00167573"/>
    <w:rsid w:val="00181694"/>
    <w:rsid w:val="0018240E"/>
    <w:rsid w:val="00192656"/>
    <w:rsid w:val="00197530"/>
    <w:rsid w:val="001A0459"/>
    <w:rsid w:val="001A6775"/>
    <w:rsid w:val="001A7865"/>
    <w:rsid w:val="001B0072"/>
    <w:rsid w:val="001B36C7"/>
    <w:rsid w:val="001D00C4"/>
    <w:rsid w:val="001F01F4"/>
    <w:rsid w:val="001F6448"/>
    <w:rsid w:val="001F7C68"/>
    <w:rsid w:val="002052B0"/>
    <w:rsid w:val="00205D7F"/>
    <w:rsid w:val="00212269"/>
    <w:rsid w:val="00212A3D"/>
    <w:rsid w:val="00256FAC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C66BE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39C7"/>
    <w:rsid w:val="00576454"/>
    <w:rsid w:val="00592884"/>
    <w:rsid w:val="005B0782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C4034"/>
    <w:rsid w:val="006D4DE0"/>
    <w:rsid w:val="00702D6A"/>
    <w:rsid w:val="00720507"/>
    <w:rsid w:val="00721833"/>
    <w:rsid w:val="00724E7F"/>
    <w:rsid w:val="007275A3"/>
    <w:rsid w:val="0074307D"/>
    <w:rsid w:val="00752B41"/>
    <w:rsid w:val="00756932"/>
    <w:rsid w:val="007606FF"/>
    <w:rsid w:val="00772DAC"/>
    <w:rsid w:val="00780A9A"/>
    <w:rsid w:val="00796CD4"/>
    <w:rsid w:val="007A6A2F"/>
    <w:rsid w:val="007C0EA0"/>
    <w:rsid w:val="007C41CD"/>
    <w:rsid w:val="007D3CB6"/>
    <w:rsid w:val="007D470D"/>
    <w:rsid w:val="007D644A"/>
    <w:rsid w:val="007D7134"/>
    <w:rsid w:val="007E3717"/>
    <w:rsid w:val="00800C1D"/>
    <w:rsid w:val="00821B7F"/>
    <w:rsid w:val="00830BD8"/>
    <w:rsid w:val="00854E58"/>
    <w:rsid w:val="00857786"/>
    <w:rsid w:val="008643BB"/>
    <w:rsid w:val="0086477E"/>
    <w:rsid w:val="008725C4"/>
    <w:rsid w:val="0088419B"/>
    <w:rsid w:val="00891826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6121D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C5D3C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531E0"/>
    <w:rsid w:val="00D63FFC"/>
    <w:rsid w:val="00D650FB"/>
    <w:rsid w:val="00D664F5"/>
    <w:rsid w:val="00D71228"/>
    <w:rsid w:val="00D74923"/>
    <w:rsid w:val="00D94615"/>
    <w:rsid w:val="00DA4ABE"/>
    <w:rsid w:val="00DA4AC5"/>
    <w:rsid w:val="00DA503D"/>
    <w:rsid w:val="00DB3DA8"/>
    <w:rsid w:val="00DB5729"/>
    <w:rsid w:val="00DD4154"/>
    <w:rsid w:val="00DE2D31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559AF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E5B25D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6121D"/>
    <w:rPr>
      <w:rFonts w:asciiTheme="minorHAnsi" w:hAnsiTheme="minorHAnsi"/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C:\Users\jtulip\AppData\Local\Microsoft\Windows\Temporary Internet Files\Content.Outlook\RJT0D1UI\test_script_tpl.dot</Template>
  <TotalTime>13</TotalTime>
  <Pages>3</Pages>
  <Words>236</Words>
  <Characters>1348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Wayne Barlow</cp:lastModifiedBy>
  <cp:revision>12</cp:revision>
  <cp:lastPrinted>2003-10-05T22:49:00Z</cp:lastPrinted>
  <dcterms:created xsi:type="dcterms:W3CDTF">2017-10-02T02:52:00Z</dcterms:created>
  <dcterms:modified xsi:type="dcterms:W3CDTF">2017-10-02T04:01:00Z</dcterms:modified>
</cp:coreProperties>
</file>