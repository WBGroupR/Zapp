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161C8135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Crown &amp; Anchor Bug 1</w:t>
            </w:r>
          </w:p>
        </w:tc>
      </w:tr>
      <w:tr w:rsidR="00A30AD6" w14:paraId="341F3463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28AD13F6" w:rsidR="00A30AD6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does not pay out at correct level</w:t>
            </w:r>
          </w:p>
        </w:tc>
      </w:tr>
      <w:tr w:rsidR="00E303EF" w14:paraId="389C9039" w14:textId="77777777" w:rsidTr="00B2758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7DFDFE8F" w:rsidR="00E303EF" w:rsidRPr="00C05D0A" w:rsidRDefault="00D531E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player’s balance </w:t>
            </w:r>
            <w:r w:rsidR="005739C7">
              <w:rPr>
                <w:color w:val="0000FF"/>
                <w:sz w:val="24"/>
                <w:szCs w:val="24"/>
              </w:rPr>
              <w:t>does not increase in one matc</w:t>
            </w:r>
            <w:r w:rsidR="004C66BE">
              <w:rPr>
                <w:color w:val="0000FF"/>
                <w:sz w:val="24"/>
                <w:szCs w:val="24"/>
              </w:rPr>
              <w:t>h.</w:t>
            </w:r>
          </w:p>
        </w:tc>
      </w:tr>
      <w:tr w:rsidR="00E303EF" w14:paraId="1DA9B8CB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Single run of main</w:t>
            </w:r>
            <w:r w:rsidR="00DE2D31">
              <w:rPr>
                <w:color w:val="0000FF"/>
                <w:sz w:val="24"/>
                <w:szCs w:val="24"/>
              </w:rPr>
              <w:t>()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B2758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8BABC" w14:textId="5D2009AE" w:rsidR="00E303EF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</w:t>
            </w:r>
            <w:r w:rsidR="00036BE2">
              <w:rPr>
                <w:b/>
                <w:bCs/>
                <w:color w:val="FF0000"/>
                <w:sz w:val="24"/>
              </w:rPr>
              <w:t>ts will be observed and recorded or all results for the 100 games if less than 10 observations</w:t>
            </w:r>
            <w:r>
              <w:rPr>
                <w:b/>
                <w:bCs/>
                <w:color w:val="FF0000"/>
                <w:sz w:val="24"/>
              </w:rPr>
              <w:t>.</w:t>
            </w:r>
          </w:p>
          <w:p w14:paraId="67A1C9AD" w14:textId="77777777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C2F353" w14:textId="05FD8C33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 test data are available to use as the main() method hard-codes the input data.</w:t>
            </w:r>
          </w:p>
          <w:p w14:paraId="07808A5A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948602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006C6AA0" w14:textId="77777777" w:rsidTr="00B2758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0EB3DF7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1BB5011A" w:rsidR="00DF0C4B" w:rsidRDefault="00DF0C4B">
            <w:pPr>
              <w:pStyle w:val="bp"/>
              <w:jc w:val="center"/>
              <w:rPr>
                <w:sz w:val="24"/>
              </w:rPr>
            </w:pPr>
            <w:r w:rsidRPr="00DF0C4B"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51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72B452EF" w:rsidR="00DF1585" w:rsidRPr="00854E58" w:rsidRDefault="004C66BE" w:rsidP="004C66BE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>Observe if player’s balance does not increase in one match</w:t>
            </w:r>
            <w:r w:rsidR="00DD4154">
              <w:rPr>
                <w:sz w:val="24"/>
              </w:rPr>
              <w:t xml:space="preserve"> (any dice matched)</w:t>
            </w:r>
          </w:p>
        </w:tc>
        <w:tc>
          <w:tcPr>
            <w:tcW w:w="5596" w:type="dxa"/>
          </w:tcPr>
          <w:p w14:paraId="5A5BEBD4" w14:textId="77777777" w:rsidR="00DF1585" w:rsidRDefault="00C76A9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Players balance does not increase</w:t>
            </w:r>
            <w:r w:rsidR="00BF051C">
              <w:rPr>
                <w:sz w:val="24"/>
              </w:rPr>
              <w:t xml:space="preserve"> in 10 observations</w:t>
            </w:r>
          </w:p>
          <w:p w14:paraId="596A0B49" w14:textId="6AACF55C" w:rsidR="00A05C65" w:rsidRPr="00B27589" w:rsidRDefault="00B27589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confirmed the hypothesis, however, another bug (Bug 4) was observed: that the same three dice combinations repeat in each turn, although they are a different set of three in each game.</w:t>
            </w:r>
          </w:p>
        </w:tc>
        <w:tc>
          <w:tcPr>
            <w:tcW w:w="714" w:type="dxa"/>
          </w:tcPr>
          <w:p w14:paraId="543FD499" w14:textId="1C25ABA3" w:rsidR="00DF1585" w:rsidRDefault="008F7FB8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2FCBCCB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778ACF6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23C718C5" w:rsidR="00DF1585" w:rsidRDefault="004C66B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player’s balance does not increase in two or three matches</w:t>
            </w:r>
          </w:p>
        </w:tc>
        <w:tc>
          <w:tcPr>
            <w:tcW w:w="5596" w:type="dxa"/>
          </w:tcPr>
          <w:p w14:paraId="09022D33" w14:textId="3A0D06E7" w:rsidR="00DF1585" w:rsidRDefault="001E62AC" w:rsidP="00BF051C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Players balance does increase</w:t>
            </w:r>
            <w:r w:rsidR="00BF051C">
              <w:rPr>
                <w:sz w:val="24"/>
              </w:rPr>
              <w:t xml:space="preserve"> </w:t>
            </w:r>
            <w:r w:rsidR="00BF051C">
              <w:rPr>
                <w:sz w:val="24"/>
              </w:rPr>
              <w:t>in 10 observations</w:t>
            </w:r>
            <w:r w:rsidR="009242C0">
              <w:rPr>
                <w:sz w:val="24"/>
              </w:rPr>
              <w:t xml:space="preserve"> when two or three matches occur</w:t>
            </w:r>
          </w:p>
          <w:p w14:paraId="58BC2324" w14:textId="24246478" w:rsidR="009242C0" w:rsidRPr="009242C0" w:rsidRDefault="009242C0" w:rsidP="00BF051C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Actual results confirmed the hypothesis, however, another bug (Bug 5) was observed: that </w:t>
            </w:r>
            <w:r w:rsidR="00242425">
              <w:rPr>
                <w:color w:val="FF0000"/>
                <w:sz w:val="24"/>
              </w:rPr>
              <w:t>when a win on two dice occurs, a win of only 1 to 1 is recorded against the balance.</w:t>
            </w:r>
          </w:p>
        </w:tc>
        <w:tc>
          <w:tcPr>
            <w:tcW w:w="714" w:type="dxa"/>
          </w:tcPr>
          <w:p w14:paraId="449D0966" w14:textId="4C30A31F" w:rsidR="00DF1585" w:rsidRDefault="0063796F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577E686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64EF899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3A5727B6" w:rsidR="00DF1585" w:rsidRDefault="004C66B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player’s balance reduces in one match</w:t>
            </w:r>
          </w:p>
        </w:tc>
        <w:tc>
          <w:tcPr>
            <w:tcW w:w="5596" w:type="dxa"/>
          </w:tcPr>
          <w:p w14:paraId="02F81B92" w14:textId="77777777" w:rsidR="00DF1585" w:rsidRDefault="001E62AC" w:rsidP="00BF051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Players balance does not </w:t>
            </w:r>
            <w:r w:rsidR="00BF051C">
              <w:rPr>
                <w:sz w:val="24"/>
              </w:rPr>
              <w:t xml:space="preserve">reduce </w:t>
            </w:r>
            <w:r w:rsidR="00BF051C">
              <w:rPr>
                <w:sz w:val="24"/>
              </w:rPr>
              <w:t>in 10 observations</w:t>
            </w:r>
          </w:p>
          <w:p w14:paraId="7FDA273C" w14:textId="03465740" w:rsidR="00172491" w:rsidRPr="00172491" w:rsidRDefault="00172491" w:rsidP="00BF051C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confirmed the hypothesis.</w:t>
            </w:r>
          </w:p>
        </w:tc>
        <w:tc>
          <w:tcPr>
            <w:tcW w:w="714" w:type="dxa"/>
          </w:tcPr>
          <w:p w14:paraId="6F20245A" w14:textId="10896BC5" w:rsidR="00DF1585" w:rsidRDefault="00172491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4C66BE" w14:paraId="53A77233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8965D9E" w14:textId="77777777" w:rsidR="004C66BE" w:rsidRDefault="004C66B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923018" w14:textId="655C2985" w:rsidR="004C66BE" w:rsidRDefault="004C66BE" w:rsidP="00142D4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player’s balance does not increase </w:t>
            </w:r>
            <w:r w:rsidR="00142D4D">
              <w:rPr>
                <w:sz w:val="24"/>
              </w:rPr>
              <w:t>when a match occurs</w:t>
            </w:r>
            <w:r>
              <w:rPr>
                <w:sz w:val="24"/>
              </w:rPr>
              <w:t xml:space="preserve"> for each type of dice roll</w:t>
            </w:r>
            <w:r w:rsidR="00D478B9">
              <w:rPr>
                <w:sz w:val="24"/>
              </w:rPr>
              <w:t xml:space="preserve"> (for six types)</w:t>
            </w:r>
            <w:r w:rsidR="00142D4D">
              <w:rPr>
                <w:sz w:val="24"/>
              </w:rPr>
              <w:t>, i.e. the player’s balance does not increase in one match no matter what the type of dice roll.</w:t>
            </w:r>
          </w:p>
        </w:tc>
        <w:tc>
          <w:tcPr>
            <w:tcW w:w="5596" w:type="dxa"/>
          </w:tcPr>
          <w:p w14:paraId="509A5AFD" w14:textId="77777777" w:rsidR="004C66BE" w:rsidRDefault="001E62A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Players balance does not increase</w:t>
            </w:r>
            <w:r w:rsidR="00BF051C">
              <w:rPr>
                <w:sz w:val="24"/>
              </w:rPr>
              <w:t xml:space="preserve"> </w:t>
            </w:r>
            <w:r w:rsidR="00BF051C">
              <w:rPr>
                <w:sz w:val="24"/>
              </w:rPr>
              <w:t>in 10 observations</w:t>
            </w:r>
            <w:r w:rsidR="00142D4D">
              <w:rPr>
                <w:sz w:val="24"/>
              </w:rPr>
              <w:t xml:space="preserve"> for HEART, ANCHOR, CLUB, DIAMOND, CROWN, </w:t>
            </w:r>
            <w:r w:rsidR="0007269C">
              <w:rPr>
                <w:sz w:val="24"/>
              </w:rPr>
              <w:t>or SPADE match</w:t>
            </w:r>
          </w:p>
          <w:p w14:paraId="224BDD51" w14:textId="471A0476" w:rsidR="000E73FF" w:rsidRPr="000E73FF" w:rsidRDefault="000E73FF" w:rsidP="000E73F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confirmed the hypothesis, however, another bug (Bug 6) was observed: that a SPADE is never rolled in the game.</w:t>
            </w:r>
            <w:r w:rsidR="00F379CF">
              <w:rPr>
                <w:color w:val="FF0000"/>
                <w:sz w:val="24"/>
              </w:rPr>
              <w:t xml:space="preserve"> Note that this test should be repeated when Bug 6 is fixed to observe if the test still has the same results against the full range of six types of dice.</w:t>
            </w:r>
          </w:p>
        </w:tc>
        <w:tc>
          <w:tcPr>
            <w:tcW w:w="714" w:type="dxa"/>
          </w:tcPr>
          <w:p w14:paraId="537622AC" w14:textId="2F61FAD1" w:rsidR="004C66BE" w:rsidRDefault="00320C7D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761D0DCD" w14:textId="77777777" w:rsidR="004C66BE" w:rsidRDefault="004C66BE" w:rsidP="00E965BA">
            <w:pPr>
              <w:pStyle w:val="RowHeadings"/>
              <w:spacing w:before="80" w:after="80"/>
            </w:pPr>
          </w:p>
        </w:tc>
      </w:tr>
    </w:tbl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284C2648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1D603084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780A9A" w14:paraId="3A10BDC5" w14:textId="77777777">
        <w:tc>
          <w:tcPr>
            <w:tcW w:w="2448" w:type="dxa"/>
            <w:shd w:val="clear" w:color="auto" w:fill="E0E0E0"/>
          </w:tcPr>
          <w:p w14:paraId="151DDD16" w14:textId="30493CC9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150AAFC6" w:rsidR="00780A9A" w:rsidRPr="00F909B2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93214E" w14:paraId="5AAD487B" w14:textId="77777777">
        <w:tc>
          <w:tcPr>
            <w:tcW w:w="2448" w:type="dxa"/>
            <w:shd w:val="clear" w:color="auto" w:fill="E0E0E0"/>
          </w:tcPr>
          <w:p w14:paraId="2F4D0F4D" w14:textId="41086539" w:rsidR="0093214E" w:rsidRPr="004E420D" w:rsidRDefault="00B270A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7346B245" w:rsidR="0093214E" w:rsidRPr="00F909B2" w:rsidRDefault="00B270A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</w:t>
            </w:r>
            <w:r w:rsidR="00106FF9">
              <w:rPr>
                <w:color w:val="0000FF"/>
              </w:rPr>
              <w:t xml:space="preserve"> (set by default)</w:t>
            </w:r>
            <w:bookmarkStart w:id="0" w:name="_GoBack"/>
            <w:bookmarkEnd w:id="0"/>
          </w:p>
        </w:tc>
        <w:tc>
          <w:tcPr>
            <w:tcW w:w="2196" w:type="dxa"/>
          </w:tcPr>
          <w:p w14:paraId="476AFC79" w14:textId="77777777"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93214E" w:rsidRDefault="0093214E" w:rsidP="004F4FB4">
            <w:pPr>
              <w:pStyle w:val="bp"/>
              <w:spacing w:before="0" w:after="0"/>
            </w:pPr>
          </w:p>
        </w:tc>
      </w:tr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77777777"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8018F" w14:textId="77777777" w:rsidR="009D39C5" w:rsidRDefault="009D39C5">
      <w:r>
        <w:separator/>
      </w:r>
    </w:p>
  </w:endnote>
  <w:endnote w:type="continuationSeparator" w:id="0">
    <w:p w14:paraId="7E771AE7" w14:textId="77777777" w:rsidR="009D39C5" w:rsidRDefault="009D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6FF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6FF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2A39C" w14:textId="77777777" w:rsidR="009D39C5" w:rsidRDefault="009D39C5">
      <w:r>
        <w:separator/>
      </w:r>
    </w:p>
  </w:footnote>
  <w:footnote w:type="continuationSeparator" w:id="0">
    <w:p w14:paraId="4D1A1EF4" w14:textId="77777777" w:rsidR="009D39C5" w:rsidRDefault="009D3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&lt;dd/mmm/yy&gt;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6BE2"/>
    <w:rsid w:val="00037A8E"/>
    <w:rsid w:val="000449EF"/>
    <w:rsid w:val="0004651B"/>
    <w:rsid w:val="0007269C"/>
    <w:rsid w:val="00090A99"/>
    <w:rsid w:val="00096482"/>
    <w:rsid w:val="000D5952"/>
    <w:rsid w:val="000E3C24"/>
    <w:rsid w:val="000E73FF"/>
    <w:rsid w:val="000F4382"/>
    <w:rsid w:val="00106FF9"/>
    <w:rsid w:val="00127DBF"/>
    <w:rsid w:val="00142D4D"/>
    <w:rsid w:val="00154D6A"/>
    <w:rsid w:val="0015543B"/>
    <w:rsid w:val="00167573"/>
    <w:rsid w:val="00172491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62AC"/>
    <w:rsid w:val="001F01F4"/>
    <w:rsid w:val="001F6448"/>
    <w:rsid w:val="001F7C68"/>
    <w:rsid w:val="002052B0"/>
    <w:rsid w:val="00205D7F"/>
    <w:rsid w:val="00212269"/>
    <w:rsid w:val="00212A3D"/>
    <w:rsid w:val="00242425"/>
    <w:rsid w:val="00291668"/>
    <w:rsid w:val="002A7E47"/>
    <w:rsid w:val="002C1B7F"/>
    <w:rsid w:val="002D07CF"/>
    <w:rsid w:val="002D1D0A"/>
    <w:rsid w:val="002D7BA4"/>
    <w:rsid w:val="002E347B"/>
    <w:rsid w:val="00317678"/>
    <w:rsid w:val="00320C7D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39C7"/>
    <w:rsid w:val="00576454"/>
    <w:rsid w:val="005B48A6"/>
    <w:rsid w:val="005E1449"/>
    <w:rsid w:val="005E2ADA"/>
    <w:rsid w:val="005F0EB8"/>
    <w:rsid w:val="00604AE4"/>
    <w:rsid w:val="00620950"/>
    <w:rsid w:val="00635CE7"/>
    <w:rsid w:val="0063796F"/>
    <w:rsid w:val="00683635"/>
    <w:rsid w:val="006B5D41"/>
    <w:rsid w:val="006D4DE0"/>
    <w:rsid w:val="00702D6A"/>
    <w:rsid w:val="00720507"/>
    <w:rsid w:val="007275A3"/>
    <w:rsid w:val="00741CC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3CB6"/>
    <w:rsid w:val="007D644A"/>
    <w:rsid w:val="007D7134"/>
    <w:rsid w:val="007E3717"/>
    <w:rsid w:val="00800C1D"/>
    <w:rsid w:val="00821B7F"/>
    <w:rsid w:val="00830BD8"/>
    <w:rsid w:val="00854E58"/>
    <w:rsid w:val="00857786"/>
    <w:rsid w:val="008643BB"/>
    <w:rsid w:val="0086477E"/>
    <w:rsid w:val="008725C4"/>
    <w:rsid w:val="0088419B"/>
    <w:rsid w:val="00891826"/>
    <w:rsid w:val="0089205C"/>
    <w:rsid w:val="00895710"/>
    <w:rsid w:val="008A02F5"/>
    <w:rsid w:val="008D2261"/>
    <w:rsid w:val="008E36B6"/>
    <w:rsid w:val="008E5B7B"/>
    <w:rsid w:val="008F0C91"/>
    <w:rsid w:val="008F7FB8"/>
    <w:rsid w:val="00913D07"/>
    <w:rsid w:val="00915018"/>
    <w:rsid w:val="009242C0"/>
    <w:rsid w:val="0093214E"/>
    <w:rsid w:val="009322A3"/>
    <w:rsid w:val="0093488F"/>
    <w:rsid w:val="00981DE1"/>
    <w:rsid w:val="00983E57"/>
    <w:rsid w:val="009C06FE"/>
    <w:rsid w:val="009C4C9A"/>
    <w:rsid w:val="009D1046"/>
    <w:rsid w:val="009D39C5"/>
    <w:rsid w:val="009E2570"/>
    <w:rsid w:val="00A05C65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0AE"/>
    <w:rsid w:val="00B27589"/>
    <w:rsid w:val="00B3013D"/>
    <w:rsid w:val="00B3144A"/>
    <w:rsid w:val="00B37B8D"/>
    <w:rsid w:val="00B42DCB"/>
    <w:rsid w:val="00B5620B"/>
    <w:rsid w:val="00B71A35"/>
    <w:rsid w:val="00BA0B09"/>
    <w:rsid w:val="00BA717F"/>
    <w:rsid w:val="00BE784F"/>
    <w:rsid w:val="00BF051C"/>
    <w:rsid w:val="00C05D0A"/>
    <w:rsid w:val="00C070A0"/>
    <w:rsid w:val="00C07137"/>
    <w:rsid w:val="00C074E2"/>
    <w:rsid w:val="00C229AB"/>
    <w:rsid w:val="00C2793E"/>
    <w:rsid w:val="00C32112"/>
    <w:rsid w:val="00C34B6E"/>
    <w:rsid w:val="00C4752B"/>
    <w:rsid w:val="00C76A93"/>
    <w:rsid w:val="00C87E36"/>
    <w:rsid w:val="00C94212"/>
    <w:rsid w:val="00CC47D2"/>
    <w:rsid w:val="00CC74EE"/>
    <w:rsid w:val="00CD6734"/>
    <w:rsid w:val="00D010AF"/>
    <w:rsid w:val="00D24817"/>
    <w:rsid w:val="00D478B9"/>
    <w:rsid w:val="00D531E0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4154"/>
    <w:rsid w:val="00DE2D31"/>
    <w:rsid w:val="00DF0C4B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79CF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70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30</cp:revision>
  <cp:lastPrinted>2003-10-05T22:49:00Z</cp:lastPrinted>
  <dcterms:created xsi:type="dcterms:W3CDTF">2017-10-02T01:49:00Z</dcterms:created>
  <dcterms:modified xsi:type="dcterms:W3CDTF">2017-10-02T03:50:00Z</dcterms:modified>
</cp:coreProperties>
</file>