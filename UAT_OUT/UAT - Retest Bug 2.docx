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41C6C513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Bug </w:t>
            </w:r>
            <w:r w:rsidR="00721833">
              <w:rPr>
                <w:color w:val="0000FF"/>
                <w:sz w:val="24"/>
                <w:szCs w:val="24"/>
              </w:rPr>
              <w:t>2</w:t>
            </w:r>
            <w:r w:rsidR="00AB7719">
              <w:rPr>
                <w:color w:val="0000FF"/>
                <w:sz w:val="24"/>
                <w:szCs w:val="24"/>
              </w:rPr>
              <w:t xml:space="preserve"> Retest after Fix</w:t>
            </w:r>
          </w:p>
        </w:tc>
      </w:tr>
      <w:tr w:rsidR="00A30AD6" w14:paraId="341F3463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33CC24B3" w:rsidR="00A30AD6" w:rsidRPr="00E303EF" w:rsidRDefault="0072183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cannot reach betting limit</w:t>
            </w:r>
          </w:p>
        </w:tc>
      </w:tr>
      <w:tr w:rsidR="00E303EF" w14:paraId="389C9039" w14:textId="77777777" w:rsidTr="00DB572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1835AAC2" w:rsidR="00E303EF" w:rsidRPr="00C05D0A" w:rsidRDefault="00D531E0" w:rsidP="0072183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player’s balance </w:t>
            </w:r>
            <w:r w:rsidR="00721833">
              <w:rPr>
                <w:color w:val="0000FF"/>
                <w:sz w:val="24"/>
                <w:szCs w:val="24"/>
              </w:rPr>
              <w:t>remains at 5 dollars by game end with limit set to 0</w:t>
            </w:r>
          </w:p>
        </w:tc>
      </w:tr>
      <w:tr w:rsidR="00E303EF" w14:paraId="1DA9B8CB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Single run of main</w:t>
            </w:r>
            <w:r w:rsidR="00DE2D31">
              <w:rPr>
                <w:color w:val="0000FF"/>
                <w:sz w:val="24"/>
                <w:szCs w:val="24"/>
              </w:rPr>
              <w:t>()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DB5729">
        <w:trPr>
          <w:cantSplit/>
          <w:trHeight w:val="473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A1C9AD" w14:textId="6DD43E4F" w:rsidR="00DE2D31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results will be observed and recorded.</w:t>
            </w:r>
          </w:p>
          <w:p w14:paraId="6948602E" w14:textId="7C0BDAC2" w:rsidR="00E303EF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 test data are available to use as the main() method hard-codes the input data.</w:t>
            </w:r>
          </w:p>
        </w:tc>
      </w:tr>
      <w:tr w:rsidR="00536681" w14:paraId="006C6AA0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63E45CE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3E08C987" w:rsidR="00256FAC" w:rsidRPr="00256FAC" w:rsidRDefault="00256FAC">
            <w:pPr>
              <w:pStyle w:val="bp"/>
              <w:jc w:val="center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7E9AE5EF" w:rsidR="00DF1585" w:rsidRPr="00854E58" w:rsidRDefault="00721833" w:rsidP="00721833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>Observe if the player has 5 dollars remaining at end of game (continue until 10 observations confirm this)</w:t>
            </w:r>
            <w:r w:rsidR="00264186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6A99C748" w14:textId="45B3E6B3" w:rsidR="00DF1585" w:rsidRDefault="00030D1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 has </w:t>
            </w:r>
            <w:r w:rsidR="00C60B5D">
              <w:rPr>
                <w:sz w:val="24"/>
              </w:rPr>
              <w:t>zero</w:t>
            </w:r>
            <w:r>
              <w:rPr>
                <w:sz w:val="24"/>
              </w:rPr>
              <w:t xml:space="preserve"> dollars remaining in balance at end of </w:t>
            </w:r>
            <w:r w:rsidR="00C60B5D">
              <w:rPr>
                <w:sz w:val="24"/>
              </w:rPr>
              <w:t xml:space="preserve">a </w:t>
            </w:r>
            <w:r>
              <w:rPr>
                <w:sz w:val="24"/>
              </w:rPr>
              <w:t>game</w:t>
            </w:r>
            <w:r w:rsidR="00264186">
              <w:rPr>
                <w:sz w:val="24"/>
              </w:rPr>
              <w:t>.</w:t>
            </w:r>
          </w:p>
          <w:p w14:paraId="596A0B49" w14:textId="7224545C" w:rsidR="00030D14" w:rsidRPr="00724E7F" w:rsidRDefault="00022A41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 the hypothesis</w:t>
            </w:r>
            <w:r w:rsidR="007543A4">
              <w:rPr>
                <w:color w:val="FF0000"/>
                <w:sz w:val="24"/>
              </w:rPr>
              <w:t xml:space="preserve"> – see screenshot 1 below.</w:t>
            </w:r>
          </w:p>
        </w:tc>
        <w:tc>
          <w:tcPr>
            <w:tcW w:w="714" w:type="dxa"/>
          </w:tcPr>
          <w:p w14:paraId="543FD499" w14:textId="55D3D29D" w:rsidR="00DF1585" w:rsidRDefault="00022A41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2FCBCCB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778ACF6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287EF65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1773F238" w:rsidR="00DF1585" w:rsidRDefault="004C66BE" w:rsidP="007218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721833">
              <w:rPr>
                <w:sz w:val="24"/>
              </w:rPr>
              <w:t>the player has 0 dollars remaining at end of game (continue until 10 observations confirm this)</w:t>
            </w:r>
            <w:r w:rsidR="00264186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72A65546" w14:textId="21A629B6" w:rsidR="00DF1585" w:rsidRDefault="00BC5D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D841BE">
              <w:rPr>
                <w:sz w:val="24"/>
              </w:rPr>
              <w:t>can have</w:t>
            </w:r>
            <w:r>
              <w:rPr>
                <w:sz w:val="24"/>
              </w:rPr>
              <w:t xml:space="preserve"> zero dollars remaining in balance at end of game</w:t>
            </w:r>
            <w:r w:rsidR="00264186">
              <w:rPr>
                <w:sz w:val="24"/>
              </w:rPr>
              <w:t>.</w:t>
            </w:r>
          </w:p>
          <w:p w14:paraId="58BC2324" w14:textId="4474F85E" w:rsidR="00074BEC" w:rsidRPr="00074BEC" w:rsidRDefault="00074BEC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 the hypothesis</w:t>
            </w:r>
            <w:r w:rsidR="00D841BE">
              <w:rPr>
                <w:color w:val="FF0000"/>
                <w:sz w:val="24"/>
              </w:rPr>
              <w:t xml:space="preserve"> – see scre</w:t>
            </w:r>
            <w:r w:rsidR="00192ED1">
              <w:rPr>
                <w:color w:val="FF0000"/>
                <w:sz w:val="24"/>
              </w:rPr>
              <w:t>enshot 1 below.</w:t>
            </w:r>
          </w:p>
        </w:tc>
        <w:tc>
          <w:tcPr>
            <w:tcW w:w="714" w:type="dxa"/>
          </w:tcPr>
          <w:p w14:paraId="449D0966" w14:textId="2F4BF647" w:rsidR="00DF1585" w:rsidRDefault="00BC5D3C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577E686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64EF899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56201380" w:rsidR="00DF1585" w:rsidRDefault="0072183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 has an amount greater than 5 dollars remaining at end of game (continue until 10 observations confirm this)</w:t>
            </w:r>
            <w:r w:rsidR="00264186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01B1CD0B" w14:textId="27990871" w:rsidR="00DF1585" w:rsidRDefault="0011494C" w:rsidP="001149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264186">
              <w:rPr>
                <w:sz w:val="24"/>
              </w:rPr>
              <w:t xml:space="preserve">can now have a balance </w:t>
            </w:r>
            <w:r>
              <w:rPr>
                <w:sz w:val="24"/>
              </w:rPr>
              <w:t>amount greater than 5 d</w:t>
            </w:r>
            <w:r w:rsidR="00264186">
              <w:rPr>
                <w:sz w:val="24"/>
              </w:rPr>
              <w:t>ollars remaining at end of game.</w:t>
            </w:r>
          </w:p>
          <w:p w14:paraId="7FDA273C" w14:textId="08938B7D" w:rsidR="0011494C" w:rsidRPr="0011494C" w:rsidRDefault="007D470D" w:rsidP="00264186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</w:t>
            </w:r>
            <w:r w:rsidR="00264186">
              <w:rPr>
                <w:color w:val="FF0000"/>
                <w:sz w:val="24"/>
              </w:rPr>
              <w:t>n</w:t>
            </w:r>
            <w:r>
              <w:rPr>
                <w:color w:val="FF0000"/>
                <w:sz w:val="24"/>
              </w:rPr>
              <w:t xml:space="preserve">firm the hypothesis </w:t>
            </w:r>
            <w:r w:rsidR="00264186">
              <w:rPr>
                <w:color w:val="FF0000"/>
                <w:sz w:val="24"/>
              </w:rPr>
              <w:t>– see Screenshot 2 below.</w:t>
            </w:r>
          </w:p>
        </w:tc>
        <w:tc>
          <w:tcPr>
            <w:tcW w:w="714" w:type="dxa"/>
          </w:tcPr>
          <w:p w14:paraId="6F20245A" w14:textId="7CC40501" w:rsidR="00DF1585" w:rsidRDefault="007D470D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0EA3E5CB" w14:textId="1D13CECE" w:rsidR="00A30AD6" w:rsidRDefault="00A30AD6" w:rsidP="00374830">
      <w:pPr>
        <w:pStyle w:val="bp"/>
        <w:spacing w:before="0" w:after="0"/>
      </w:pPr>
    </w:p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19"/>
        <w:gridCol w:w="1545"/>
        <w:gridCol w:w="1468"/>
        <w:gridCol w:w="1468"/>
        <w:gridCol w:w="1468"/>
        <w:gridCol w:w="1468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A6A2F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57B91F37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4178F095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7A6A2F" w:rsidRDefault="007A6A2F" w:rsidP="004F4FB4">
            <w:pPr>
              <w:pStyle w:val="bp"/>
              <w:spacing w:before="0" w:after="0"/>
            </w:pPr>
          </w:p>
        </w:tc>
      </w:tr>
      <w:tr w:rsidR="007A6A2F" w14:paraId="3A10BDC5" w14:textId="77777777">
        <w:tc>
          <w:tcPr>
            <w:tcW w:w="2448" w:type="dxa"/>
            <w:shd w:val="clear" w:color="auto" w:fill="E0E0E0"/>
          </w:tcPr>
          <w:p w14:paraId="151DDD16" w14:textId="6E256349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6F20E1AA" w:rsidR="007A6A2F" w:rsidRPr="00F909B2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7A6A2F" w:rsidRDefault="007A6A2F" w:rsidP="004F4FB4">
            <w:pPr>
              <w:pStyle w:val="bp"/>
              <w:spacing w:before="0" w:after="0"/>
            </w:pPr>
          </w:p>
        </w:tc>
      </w:tr>
      <w:tr w:rsidR="007A6A2F" w14:paraId="5AAD487B" w14:textId="77777777">
        <w:tc>
          <w:tcPr>
            <w:tcW w:w="2448" w:type="dxa"/>
            <w:shd w:val="clear" w:color="auto" w:fill="E0E0E0"/>
          </w:tcPr>
          <w:p w14:paraId="2F4D0F4D" w14:textId="110FCF92" w:rsidR="007A6A2F" w:rsidRPr="004E420D" w:rsidRDefault="007A6A2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1EBED845" w:rsidR="007A6A2F" w:rsidRPr="00F909B2" w:rsidRDefault="007A6A2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 (set by default)</w:t>
            </w:r>
          </w:p>
        </w:tc>
        <w:tc>
          <w:tcPr>
            <w:tcW w:w="2196" w:type="dxa"/>
          </w:tcPr>
          <w:p w14:paraId="476AFC79" w14:textId="77777777" w:rsidR="007A6A2F" w:rsidRDefault="007A6A2F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7A6A2F" w:rsidRDefault="007A6A2F" w:rsidP="004F4FB4">
            <w:pPr>
              <w:pStyle w:val="bp"/>
              <w:spacing w:before="0" w:after="0"/>
            </w:pPr>
          </w:p>
        </w:tc>
      </w:tr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091D2D19" w:rsidR="0004651B" w:rsidRDefault="008F26B5" w:rsidP="008F26B5">
      <w:pPr>
        <w:pStyle w:val="Heading1"/>
      </w:pPr>
      <w:r>
        <w:t>Screenshots</w:t>
      </w:r>
    </w:p>
    <w:p w14:paraId="31DD128B" w14:textId="29453ACD" w:rsidR="008F26B5" w:rsidRDefault="008F26B5" w:rsidP="008F26B5">
      <w:pPr>
        <w:pStyle w:val="bp"/>
        <w:keepNext/>
        <w:spacing w:before="0" w:after="0"/>
      </w:pPr>
      <w:r>
        <w:t>Screenshot 1:</w:t>
      </w:r>
    </w:p>
    <w:p w14:paraId="3F57E050" w14:textId="365BB58F" w:rsidR="008F26B5" w:rsidRDefault="008F26B5" w:rsidP="00374830">
      <w:pPr>
        <w:pStyle w:val="bp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775110A7" wp14:editId="449743D2">
            <wp:extent cx="2188601" cy="529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6 at 5.45.2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69" cy="53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98B" w14:textId="77777777" w:rsidR="00F95A9F" w:rsidRDefault="00F95A9F" w:rsidP="00374830">
      <w:pPr>
        <w:pStyle w:val="bp"/>
        <w:spacing w:before="0" w:after="0"/>
      </w:pPr>
    </w:p>
    <w:p w14:paraId="6E4260C9" w14:textId="111AF91E" w:rsidR="00F95A9F" w:rsidRDefault="00F95A9F" w:rsidP="008D69CB">
      <w:pPr>
        <w:pStyle w:val="bp"/>
        <w:keepNext/>
        <w:spacing w:before="0" w:after="0"/>
      </w:pPr>
      <w:r>
        <w:lastRenderedPageBreak/>
        <w:t>Scree</w:t>
      </w:r>
      <w:bookmarkStart w:id="0" w:name="_GoBack"/>
      <w:bookmarkEnd w:id="0"/>
      <w:r>
        <w:t>nshot 2:</w:t>
      </w:r>
    </w:p>
    <w:p w14:paraId="0387F051" w14:textId="6083C92F" w:rsidR="00F95A9F" w:rsidRDefault="008D69CB" w:rsidP="00374830">
      <w:pPr>
        <w:pStyle w:val="bp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3AC9F321" wp14:editId="0375F7AF">
            <wp:extent cx="2536547" cy="30410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6 at 5.29.1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805" cy="30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A9F" w:rsidSect="00860CF8">
      <w:pgSz w:w="11900" w:h="16840" w:code="9"/>
      <w:pgMar w:top="1440" w:right="1440" w:bottom="1440" w:left="1440" w:header="720" w:footer="720" w:gutter="0"/>
      <w:cols w:space="720"/>
      <w:formProt w:val="0"/>
      <w:docGrid w:linePitch="299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D91FC" w14:textId="77777777" w:rsidR="00543727" w:rsidRDefault="00543727">
      <w:r>
        <w:separator/>
      </w:r>
    </w:p>
  </w:endnote>
  <w:endnote w:type="continuationSeparator" w:id="0">
    <w:p w14:paraId="58FF03F2" w14:textId="77777777" w:rsidR="00543727" w:rsidRDefault="0054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69CB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D69CB">
      <w:rPr>
        <w:rStyle w:val="PageNumber"/>
        <w:noProof/>
      </w:rPr>
      <w:t>4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DF279" w14:textId="77777777" w:rsidR="00543727" w:rsidRDefault="00543727">
      <w:r>
        <w:separator/>
      </w:r>
    </w:p>
  </w:footnote>
  <w:footnote w:type="continuationSeparator" w:id="0">
    <w:p w14:paraId="3E1D1638" w14:textId="77777777" w:rsidR="00543727" w:rsidRDefault="005437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&lt;dd/mmm/yy&gt;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2A41"/>
    <w:rsid w:val="00024113"/>
    <w:rsid w:val="000278E8"/>
    <w:rsid w:val="00030D14"/>
    <w:rsid w:val="00036ABF"/>
    <w:rsid w:val="00037A8E"/>
    <w:rsid w:val="0004154F"/>
    <w:rsid w:val="000449EF"/>
    <w:rsid w:val="0004651B"/>
    <w:rsid w:val="00074BEC"/>
    <w:rsid w:val="00090A99"/>
    <w:rsid w:val="00096482"/>
    <w:rsid w:val="000D5952"/>
    <w:rsid w:val="000E3C24"/>
    <w:rsid w:val="000F4382"/>
    <w:rsid w:val="0011494C"/>
    <w:rsid w:val="00127DBF"/>
    <w:rsid w:val="00154D6A"/>
    <w:rsid w:val="0015543B"/>
    <w:rsid w:val="00167573"/>
    <w:rsid w:val="00181694"/>
    <w:rsid w:val="0018240E"/>
    <w:rsid w:val="00192656"/>
    <w:rsid w:val="00192ED1"/>
    <w:rsid w:val="00197530"/>
    <w:rsid w:val="001A0459"/>
    <w:rsid w:val="001A6775"/>
    <w:rsid w:val="001A7865"/>
    <w:rsid w:val="001B0072"/>
    <w:rsid w:val="001B36C7"/>
    <w:rsid w:val="001D00C4"/>
    <w:rsid w:val="001F01F4"/>
    <w:rsid w:val="001F6448"/>
    <w:rsid w:val="001F7C68"/>
    <w:rsid w:val="002052B0"/>
    <w:rsid w:val="00205D7F"/>
    <w:rsid w:val="00212269"/>
    <w:rsid w:val="00212A3D"/>
    <w:rsid w:val="00256FAC"/>
    <w:rsid w:val="0026418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1732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20EF0"/>
    <w:rsid w:val="00531B5A"/>
    <w:rsid w:val="00536681"/>
    <w:rsid w:val="00543727"/>
    <w:rsid w:val="00553DAD"/>
    <w:rsid w:val="005706E3"/>
    <w:rsid w:val="005739C7"/>
    <w:rsid w:val="00576454"/>
    <w:rsid w:val="00592884"/>
    <w:rsid w:val="005B07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4034"/>
    <w:rsid w:val="006D4DE0"/>
    <w:rsid w:val="00702D6A"/>
    <w:rsid w:val="00720507"/>
    <w:rsid w:val="00721833"/>
    <w:rsid w:val="00724E7F"/>
    <w:rsid w:val="007275A3"/>
    <w:rsid w:val="0074307D"/>
    <w:rsid w:val="00752B41"/>
    <w:rsid w:val="007543A4"/>
    <w:rsid w:val="00756932"/>
    <w:rsid w:val="007606FF"/>
    <w:rsid w:val="00772DAC"/>
    <w:rsid w:val="00780A9A"/>
    <w:rsid w:val="00796CD4"/>
    <w:rsid w:val="007A6A2F"/>
    <w:rsid w:val="007C0EA0"/>
    <w:rsid w:val="007C41CD"/>
    <w:rsid w:val="007D3CB6"/>
    <w:rsid w:val="007D470D"/>
    <w:rsid w:val="007D644A"/>
    <w:rsid w:val="007D7134"/>
    <w:rsid w:val="007E3717"/>
    <w:rsid w:val="00800C1D"/>
    <w:rsid w:val="00821B7F"/>
    <w:rsid w:val="00830BD8"/>
    <w:rsid w:val="00854E58"/>
    <w:rsid w:val="00857786"/>
    <w:rsid w:val="00860CF8"/>
    <w:rsid w:val="008643BB"/>
    <w:rsid w:val="0086477E"/>
    <w:rsid w:val="008725C4"/>
    <w:rsid w:val="0088419B"/>
    <w:rsid w:val="00891826"/>
    <w:rsid w:val="0089205C"/>
    <w:rsid w:val="00895710"/>
    <w:rsid w:val="008A02F5"/>
    <w:rsid w:val="008D2261"/>
    <w:rsid w:val="008D69CB"/>
    <w:rsid w:val="008E36B6"/>
    <w:rsid w:val="008E5B7B"/>
    <w:rsid w:val="008F0C91"/>
    <w:rsid w:val="008F26B5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B7719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C5D3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B5D"/>
    <w:rsid w:val="00C87E36"/>
    <w:rsid w:val="00C94212"/>
    <w:rsid w:val="00CC47D2"/>
    <w:rsid w:val="00CC74EE"/>
    <w:rsid w:val="00CD6734"/>
    <w:rsid w:val="00D010AF"/>
    <w:rsid w:val="00D24817"/>
    <w:rsid w:val="00D531E0"/>
    <w:rsid w:val="00D63FFC"/>
    <w:rsid w:val="00D650FB"/>
    <w:rsid w:val="00D664F5"/>
    <w:rsid w:val="00D71228"/>
    <w:rsid w:val="00D74923"/>
    <w:rsid w:val="00D841BE"/>
    <w:rsid w:val="00D94615"/>
    <w:rsid w:val="00DA4ABE"/>
    <w:rsid w:val="00DA4AC5"/>
    <w:rsid w:val="00DA503D"/>
    <w:rsid w:val="00DB3DA8"/>
    <w:rsid w:val="00DB5729"/>
    <w:rsid w:val="00DD4154"/>
    <w:rsid w:val="00DE2D31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95A9F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8F26B5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25</TotalTime>
  <Pages>4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20</cp:revision>
  <cp:lastPrinted>2003-10-05T22:49:00Z</cp:lastPrinted>
  <dcterms:created xsi:type="dcterms:W3CDTF">2017-10-02T02:52:00Z</dcterms:created>
  <dcterms:modified xsi:type="dcterms:W3CDTF">2017-10-06T06:55:00Z</dcterms:modified>
</cp:coreProperties>
</file>